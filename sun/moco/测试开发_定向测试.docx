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-191135</wp:posOffset>
                </wp:positionV>
                <wp:extent cx="7559040" cy="10691495"/>
                <wp:effectExtent l="0" t="0" r="3810" b="0"/>
                <wp:wrapNone/>
                <wp:docPr id="76" name="矩形 75"/>
                <wp:cNvGraphicFramePr/>
                <a:graphic xmlns:a="http://schemas.openxmlformats.org/drawingml/2006/main">
                  <a:graphicData uri="http://schemas.microsoft.com/office/word/2010/wordprocessingShape">
                    <wps:wsp>
                      <wps:cNvSpPr/>
                      <wps:spPr>
                        <a:xfrm>
                          <a:off x="0" y="0"/>
                          <a:ext cx="7559040" cy="1069149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5" o:spid="_x0000_s1026" o:spt="1" style="position:absolute;left:0pt;margin-left:0pt;margin-top:-15.05pt;height:841.85pt;width:595.2pt;z-index:251659264;v-text-anchor:middle;mso-width-relative:page;mso-height-relative:page;" fillcolor="#F2F2F2 [3052]" filled="t" stroked="f" coordsize="21600,21600" o:gfxdata="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HOkgy9wAAAAKAQAADwAAAAAAAAABACAAAAAiAAAAZHJzL2Rvd25yZXYueG1sUEsB&#10;AhQAFAAAAAgAh07iQGmI4NJjAgAAowQAAA4AAAAAAAAAAQAgAAAAKwEAAGRycy9lMm9Eb2MueG1s&#10;UEsFBgAAAAAGAAYAWQEAAAAGA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415290</wp:posOffset>
                </wp:positionH>
                <wp:positionV relativeFrom="paragraph">
                  <wp:posOffset>787400</wp:posOffset>
                </wp:positionV>
                <wp:extent cx="2439035" cy="370205"/>
                <wp:effectExtent l="0" t="0" r="0" b="0"/>
                <wp:wrapNone/>
                <wp:docPr id="4" name="文本框 3"/>
                <wp:cNvGraphicFramePr/>
                <a:graphic xmlns:a="http://schemas.openxmlformats.org/drawingml/2006/main">
                  <a:graphicData uri="http://schemas.microsoft.com/office/word/2010/wordprocessingShape">
                    <wps:wsp>
                      <wps:cNvSpPr txBox="1"/>
                      <wps:spPr>
                        <a:xfrm>
                          <a:off x="0" y="0"/>
                          <a:ext cx="2439035" cy="370205"/>
                        </a:xfrm>
                        <a:prstGeom prst="rect">
                          <a:avLst/>
                        </a:prstGeom>
                        <a:noFill/>
                        <a:ln>
                          <a:noFill/>
                        </a:ln>
                      </wps:spPr>
                      <wps:txbx>
                        <w:txbxContent>
                          <w:p>
                            <w:pPr>
                              <w:spacing w:line="500" w:lineRule="exact"/>
                              <w:rPr>
                                <w:rFonts w:hint="eastAsia" w:eastAsia="微软雅黑 Light"/>
                                <w:kern w:val="0"/>
                                <w:sz w:val="24"/>
                                <w:szCs w:val="24"/>
                                <w:lang w:val="en-US" w:eastAsia="zh-CN"/>
                              </w:rPr>
                            </w:pPr>
                            <w:r>
                              <w:rPr>
                                <w:rFonts w:hint="eastAsia" w:ascii="微软雅黑 Light" w:hAnsi="微软雅黑 Light" w:eastAsia="微软雅黑 Light" w:cs="Times New Roman"/>
                                <w:color w:val="404040"/>
                              </w:rPr>
                              <w:t>求职岗位：</w:t>
                            </w:r>
                            <w:r>
                              <w:rPr>
                                <w:rFonts w:hint="eastAsia" w:ascii="微软雅黑 Light" w:hAnsi="微软雅黑 Light" w:eastAsia="微软雅黑 Light" w:cs="Times New Roman"/>
                                <w:color w:val="404040"/>
                                <w:lang w:val="en-US" w:eastAsia="zh-CN"/>
                              </w:rPr>
                              <w:t>测试开发</w:t>
                            </w:r>
                          </w:p>
                        </w:txbxContent>
                      </wps:txbx>
                      <wps:bodyPr wrap="square" rtlCol="0">
                        <a:spAutoFit/>
                      </wps:bodyPr>
                    </wps:wsp>
                  </a:graphicData>
                </a:graphic>
              </wp:anchor>
            </w:drawing>
          </mc:Choice>
          <mc:Fallback>
            <w:pict>
              <v:shape id="文本框 3" o:spid="_x0000_s1026" o:spt="202" type="#_x0000_t202" style="position:absolute;left:0pt;margin-left:32.7pt;margin-top:62pt;height:29.15pt;width:192.05pt;z-index:251660288;mso-width-relative:page;mso-height-relative:page;" filled="f" stroked="f" coordsize="21600,21600" o:gfxdata="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zm1vbWAAAACgEAAA8A&#10;AAAAAAAAAQAgAAAAIgAAAGRycy9kb3ducmV2LnhtbFBLAQIUABQAAAAIAIdO4kDK+/eipwEAACcD&#10;AAAOAAAAAAAAAAEAIAAAACUBAABkcnMvZTJvRG9jLnhtbFBLBQYAAAAABgAGAFkBAAA+BQAAAAA=&#10;">
                <v:fill on="f" focussize="0,0"/>
                <v:stroke on="f"/>
                <v:imagedata o:title=""/>
                <o:lock v:ext="edit" aspectratio="f"/>
                <v:textbox style="mso-fit-shape-to-text:t;">
                  <w:txbxContent>
                    <w:p>
                      <w:pPr>
                        <w:spacing w:line="500" w:lineRule="exact"/>
                        <w:rPr>
                          <w:rFonts w:hint="eastAsia" w:eastAsia="微软雅黑 Light"/>
                          <w:kern w:val="0"/>
                          <w:sz w:val="24"/>
                          <w:szCs w:val="24"/>
                          <w:lang w:val="en-US" w:eastAsia="zh-CN"/>
                        </w:rPr>
                      </w:pPr>
                      <w:r>
                        <w:rPr>
                          <w:rFonts w:hint="eastAsia" w:ascii="微软雅黑 Light" w:hAnsi="微软雅黑 Light" w:eastAsia="微软雅黑 Light" w:cs="Times New Roman"/>
                          <w:color w:val="404040"/>
                        </w:rPr>
                        <w:t>求职岗位：</w:t>
                      </w:r>
                      <w:r>
                        <w:rPr>
                          <w:rFonts w:hint="eastAsia" w:ascii="微软雅黑 Light" w:hAnsi="微软雅黑 Light" w:eastAsia="微软雅黑 Light" w:cs="Times New Roman"/>
                          <w:color w:val="404040"/>
                          <w:lang w:val="en-US" w:eastAsia="zh-CN"/>
                        </w:rPr>
                        <w:t>测试开发</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2033270</wp:posOffset>
                </wp:positionH>
                <wp:positionV relativeFrom="paragraph">
                  <wp:posOffset>2448560</wp:posOffset>
                </wp:positionV>
                <wp:extent cx="1565910" cy="321310"/>
                <wp:effectExtent l="0" t="0" r="0" b="0"/>
                <wp:wrapNone/>
                <wp:docPr id="5" name="矩形 4"/>
                <wp:cNvGraphicFramePr/>
                <a:graphic xmlns:a="http://schemas.openxmlformats.org/drawingml/2006/main">
                  <a:graphicData uri="http://schemas.microsoft.com/office/word/2010/wordprocessingShape">
                    <wps:wsp>
                      <wps:cNvSpPr/>
                      <wps:spPr>
                        <a:xfrm>
                          <a:off x="0" y="0"/>
                          <a:ext cx="1565910" cy="321310"/>
                        </a:xfrm>
                        <a:prstGeom prst="rect">
                          <a:avLst/>
                        </a:prstGeom>
                      </wps:spPr>
                      <wps:txbx>
                        <w:txbxContent>
                          <w:p>
                            <w:pPr>
                              <w:tabs>
                                <w:tab w:val="left" w:pos="420"/>
                                <w:tab w:val="left" w:pos="1890"/>
                                <w:tab w:val="left" w:pos="2100"/>
                              </w:tabs>
                              <w:spacing w:line="400" w:lineRule="exact"/>
                              <w:textAlignment w:val="baseline"/>
                              <w:rPr>
                                <w:kern w:val="0"/>
                                <w:sz w:val="24"/>
                                <w:szCs w:val="24"/>
                              </w:rPr>
                            </w:pPr>
                            <w:r>
                              <w:rPr>
                                <w:rFonts w:hint="eastAsia" w:ascii="微软雅黑" w:hAnsi="微软雅黑" w:eastAsia="微软雅黑" w:cs="Times New Roman"/>
                                <w:b/>
                                <w:bCs/>
                                <w:color w:val="404040"/>
                                <w:kern w:val="24"/>
                                <w:sz w:val="22"/>
                                <w:lang w:val="en-US" w:eastAsia="zh-CN"/>
                              </w:rPr>
                              <w:t>石家庄学院</w:t>
                            </w:r>
                            <w:r>
                              <w:rPr>
                                <w:rFonts w:hint="eastAsia" w:ascii="微软雅黑" w:hAnsi="微软雅黑" w:eastAsia="微软雅黑" w:cs="Times New Roman"/>
                                <w:b/>
                                <w:bCs/>
                                <w:color w:val="404040"/>
                                <w:kern w:val="24"/>
                                <w:sz w:val="22"/>
                              </w:rPr>
                              <w:t xml:space="preserve">       </w:t>
                            </w:r>
                          </w:p>
                        </w:txbxContent>
                      </wps:txbx>
                      <wps:bodyPr wrap="square">
                        <a:spAutoFit/>
                      </wps:bodyPr>
                    </wps:wsp>
                  </a:graphicData>
                </a:graphic>
              </wp:anchor>
            </w:drawing>
          </mc:Choice>
          <mc:Fallback>
            <w:pict>
              <v:rect id="矩形 4" o:spid="_x0000_s1026" o:spt="1" style="position:absolute;left:0pt;margin-left:160.1pt;margin-top:192.8pt;height:25.3pt;width:123.3pt;z-index:251661312;mso-width-relative:page;mso-height-relative:page;" filled="f" stroked="f" coordsize="21600,21600" o:gfxdata="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nELkeNoAAAALAQAADwAAAAAAAAABACAAAAAiAAAAZHJzL2Rvd25yZXYu&#10;eG1sUEsBAhQAFAAAAAgAh07iQOoU/R+HAQAA7AIAAA4AAAAAAAAAAQAgAAAAKQEAAGRycy9lMm9E&#10;b2MueG1sUEsFBgAAAAAGAAYAWQEAACIFAAAA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kern w:val="0"/>
                          <w:sz w:val="24"/>
                          <w:szCs w:val="24"/>
                        </w:rPr>
                      </w:pPr>
                      <w:r>
                        <w:rPr>
                          <w:rFonts w:hint="eastAsia" w:ascii="微软雅黑" w:hAnsi="微软雅黑" w:eastAsia="微软雅黑" w:cs="Times New Roman"/>
                          <w:b/>
                          <w:bCs/>
                          <w:color w:val="404040"/>
                          <w:kern w:val="24"/>
                          <w:sz w:val="22"/>
                          <w:lang w:val="en-US" w:eastAsia="zh-CN"/>
                        </w:rPr>
                        <w:t>石家庄学院</w:t>
                      </w:r>
                      <w:r>
                        <w:rPr>
                          <w:rFonts w:hint="eastAsia" w:ascii="微软雅黑" w:hAnsi="微软雅黑" w:eastAsia="微软雅黑" w:cs="Times New Roman"/>
                          <w:b/>
                          <w:bCs/>
                          <w:color w:val="404040"/>
                          <w:kern w:val="24"/>
                          <w:sz w:val="22"/>
                        </w:rPr>
                        <w:t xml:space="preserve">       </w:t>
                      </w:r>
                    </w:p>
                  </w:txbxContent>
                </v:textbox>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426720</wp:posOffset>
                </wp:positionH>
                <wp:positionV relativeFrom="paragraph">
                  <wp:posOffset>2458085</wp:posOffset>
                </wp:positionV>
                <wp:extent cx="1627505" cy="321310"/>
                <wp:effectExtent l="0" t="0" r="0" b="0"/>
                <wp:wrapNone/>
                <wp:docPr id="6" name="矩形 5"/>
                <wp:cNvGraphicFramePr/>
                <a:graphic xmlns:a="http://schemas.openxmlformats.org/drawingml/2006/main">
                  <a:graphicData uri="http://schemas.microsoft.com/office/word/2010/wordprocessingShape">
                    <wps:wsp>
                      <wps:cNvSpPr/>
                      <wps:spPr>
                        <a:xfrm>
                          <a:off x="0" y="0"/>
                          <a:ext cx="1627505" cy="321310"/>
                        </a:xfrm>
                        <a:prstGeom prst="rect">
                          <a:avLst/>
                        </a:prstGeom>
                      </wps:spPr>
                      <wps:txbx>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b/>
                                <w:bCs/>
                                <w:color w:val="404040"/>
                                <w:kern w:val="24"/>
                                <w:sz w:val="22"/>
                              </w:rPr>
                              <w:t xml:space="preserve">2014.09 - 2018.06                      </w:t>
                            </w:r>
                          </w:p>
                        </w:txbxContent>
                      </wps:txbx>
                      <wps:bodyPr wrap="square">
                        <a:spAutoFit/>
                      </wps:bodyPr>
                    </wps:wsp>
                  </a:graphicData>
                </a:graphic>
              </wp:anchor>
            </w:drawing>
          </mc:Choice>
          <mc:Fallback>
            <w:pict>
              <v:rect id="矩形 5" o:spid="_x0000_s1026" o:spt="1" style="position:absolute;left:0pt;margin-left:33.6pt;margin-top:193.55pt;height:25.3pt;width:128.15pt;z-index:251662336;mso-width-relative:page;mso-height-relative:page;" filled="f" stroked="f" coordsize="21600,21600" o:gfxdata="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Cqp5TbaAAAACgEAAA8AAAAAAAAAAQAgAAAAIgAAAGRycy9kb3ducmV2&#10;LnhtbFBLAQIUABQAAAAIAIdO4kAIRkrxiAEAAOwCAAAOAAAAAAAAAAEAIAAAACkBAABkcnMvZTJv&#10;RG9jLnhtbFBLBQYAAAAABgAGAFkBAAAjBQAAA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b/>
                          <w:bCs/>
                          <w:color w:val="404040"/>
                          <w:kern w:val="24"/>
                          <w:sz w:val="22"/>
                        </w:rPr>
                        <w:t xml:space="preserve">2014.09 - 2018.06                      </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402590</wp:posOffset>
                </wp:positionH>
                <wp:positionV relativeFrom="paragraph">
                  <wp:posOffset>1109345</wp:posOffset>
                </wp:positionV>
                <wp:extent cx="1620520" cy="363855"/>
                <wp:effectExtent l="0" t="0" r="0" b="0"/>
                <wp:wrapNone/>
                <wp:docPr id="10" name="文本框 42"/>
                <wp:cNvGraphicFramePr/>
                <a:graphic xmlns:a="http://schemas.openxmlformats.org/drawingml/2006/main">
                  <a:graphicData uri="http://schemas.microsoft.com/office/word/2010/wordprocessingShape">
                    <wps:wsp>
                      <wps:cNvSpPr txBox="1"/>
                      <wps:spPr>
                        <a:xfrm>
                          <a:off x="0" y="0"/>
                          <a:ext cx="1620520" cy="363855"/>
                        </a:xfrm>
                        <a:prstGeom prst="rect">
                          <a:avLst/>
                        </a:prstGeom>
                        <a:noFill/>
                        <a:ln>
                          <a:noFill/>
                        </a:ln>
                      </wps:spPr>
                      <wps:txbx>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生日：199</w:t>
                            </w:r>
                            <w:r>
                              <w:rPr>
                                <w:rFonts w:hint="eastAsia" w:ascii="微软雅黑 Light" w:hAnsi="微软雅黑 Light" w:eastAsia="微软雅黑 Light" w:cs="Times New Roman"/>
                                <w:color w:val="404040"/>
                                <w:sz w:val="20"/>
                                <w:szCs w:val="20"/>
                                <w:lang w:val="en-US" w:eastAsia="zh-CN"/>
                              </w:rPr>
                              <w:t>5</w:t>
                            </w:r>
                            <w:r>
                              <w:rPr>
                                <w:rFonts w:hint="eastAsia" w:ascii="微软雅黑 Light" w:hAnsi="微软雅黑 Light" w:eastAsia="微软雅黑 Light" w:cs="Times New Roman"/>
                                <w:color w:val="404040"/>
                                <w:sz w:val="20"/>
                                <w:szCs w:val="20"/>
                              </w:rPr>
                              <w:t>.</w:t>
                            </w:r>
                            <w:r>
                              <w:rPr>
                                <w:rFonts w:hint="eastAsia" w:ascii="微软雅黑 Light" w:hAnsi="微软雅黑 Light" w:eastAsia="微软雅黑 Light" w:cs="Times New Roman"/>
                                <w:color w:val="404040"/>
                                <w:sz w:val="20"/>
                                <w:szCs w:val="20"/>
                                <w:lang w:val="en-US" w:eastAsia="zh-CN"/>
                              </w:rPr>
                              <w:t>10</w:t>
                            </w:r>
                            <w:r>
                              <w:rPr>
                                <w:rFonts w:hint="eastAsia" w:ascii="微软雅黑 Light" w:hAnsi="微软雅黑 Light" w:eastAsia="微软雅黑 Light" w:cs="Times New Roman"/>
                                <w:color w:val="404040"/>
                                <w:sz w:val="20"/>
                                <w:szCs w:val="20"/>
                              </w:rPr>
                              <w:t>.</w:t>
                            </w:r>
                            <w:r>
                              <w:rPr>
                                <w:rFonts w:hint="eastAsia" w:ascii="微软雅黑 Light" w:hAnsi="微软雅黑 Light" w:eastAsia="微软雅黑 Light" w:cs="Times New Roman"/>
                                <w:color w:val="404040"/>
                                <w:sz w:val="20"/>
                                <w:szCs w:val="20"/>
                                <w:lang w:val="en-US" w:eastAsia="zh-CN"/>
                              </w:rPr>
                              <w:t>18</w:t>
                            </w:r>
                            <w:r>
                              <w:rPr>
                                <w:rFonts w:hint="eastAsia" w:ascii="微软雅黑 Light" w:hAnsi="微软雅黑 Light" w:eastAsia="微软雅黑 Light" w:cs="Times New Roman"/>
                                <w:color w:val="404040"/>
                                <w:sz w:val="20"/>
                                <w:szCs w:val="20"/>
                              </w:rPr>
                              <w:t xml:space="preserve">                    </w:t>
                            </w:r>
                          </w:p>
                        </w:txbxContent>
                      </wps:txbx>
                      <wps:bodyPr wrap="square" rtlCol="0">
                        <a:spAutoFit/>
                      </wps:bodyPr>
                    </wps:wsp>
                  </a:graphicData>
                </a:graphic>
              </wp:anchor>
            </w:drawing>
          </mc:Choice>
          <mc:Fallback>
            <w:pict>
              <v:shape id="文本框 42" o:spid="_x0000_s1026" o:spt="202" type="#_x0000_t202" style="position:absolute;left:0pt;margin-left:31.7pt;margin-top:87.35pt;height:28.65pt;width:127.6pt;z-index:251666432;mso-width-relative:page;mso-height-relative:page;" filled="f" stroked="f" coordsize="21600,21600" o:gfxdata="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CAaEIHYAAAACgEAAA8A&#10;AAAAAAAAAQAgAAAAIgAAAGRycy9kb3ducmV2LnhtbFBLAQIUABQAAAAIAIdO4kBUy7i3pQEAACkD&#10;AAAOAAAAAAAAAAEAIAAAACcBAABkcnMvZTJvRG9jLnhtbFBLBQYAAAAABgAGAFkBAAA+BQAAAAA=&#10;">
                <v:fill on="f" focussize="0,0"/>
                <v:stroke on="f"/>
                <v:imagedata o:title=""/>
                <o:lock v:ext="edit" aspectratio="f"/>
                <v:textbox style="mso-fit-shape-to-text:t;">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生日：199</w:t>
                      </w:r>
                      <w:r>
                        <w:rPr>
                          <w:rFonts w:hint="eastAsia" w:ascii="微软雅黑 Light" w:hAnsi="微软雅黑 Light" w:eastAsia="微软雅黑 Light" w:cs="Times New Roman"/>
                          <w:color w:val="404040"/>
                          <w:sz w:val="20"/>
                          <w:szCs w:val="20"/>
                          <w:lang w:val="en-US" w:eastAsia="zh-CN"/>
                        </w:rPr>
                        <w:t>5</w:t>
                      </w:r>
                      <w:r>
                        <w:rPr>
                          <w:rFonts w:hint="eastAsia" w:ascii="微软雅黑 Light" w:hAnsi="微软雅黑 Light" w:eastAsia="微软雅黑 Light" w:cs="Times New Roman"/>
                          <w:color w:val="404040"/>
                          <w:sz w:val="20"/>
                          <w:szCs w:val="20"/>
                        </w:rPr>
                        <w:t>.</w:t>
                      </w:r>
                      <w:r>
                        <w:rPr>
                          <w:rFonts w:hint="eastAsia" w:ascii="微软雅黑 Light" w:hAnsi="微软雅黑 Light" w:eastAsia="微软雅黑 Light" w:cs="Times New Roman"/>
                          <w:color w:val="404040"/>
                          <w:sz w:val="20"/>
                          <w:szCs w:val="20"/>
                          <w:lang w:val="en-US" w:eastAsia="zh-CN"/>
                        </w:rPr>
                        <w:t>10</w:t>
                      </w:r>
                      <w:r>
                        <w:rPr>
                          <w:rFonts w:hint="eastAsia" w:ascii="微软雅黑 Light" w:hAnsi="微软雅黑 Light" w:eastAsia="微软雅黑 Light" w:cs="Times New Roman"/>
                          <w:color w:val="404040"/>
                          <w:sz w:val="20"/>
                          <w:szCs w:val="20"/>
                        </w:rPr>
                        <w:t>.</w:t>
                      </w:r>
                      <w:r>
                        <w:rPr>
                          <w:rFonts w:hint="eastAsia" w:ascii="微软雅黑 Light" w:hAnsi="微软雅黑 Light" w:eastAsia="微软雅黑 Light" w:cs="Times New Roman"/>
                          <w:color w:val="404040"/>
                          <w:sz w:val="20"/>
                          <w:szCs w:val="20"/>
                          <w:lang w:val="en-US" w:eastAsia="zh-CN"/>
                        </w:rPr>
                        <w:t>18</w:t>
                      </w:r>
                      <w:r>
                        <w:rPr>
                          <w:rFonts w:hint="eastAsia" w:ascii="微软雅黑 Light" w:hAnsi="微软雅黑 Light" w:eastAsia="微软雅黑 Light" w:cs="Times New Roman"/>
                          <w:color w:val="404040"/>
                          <w:sz w:val="20"/>
                          <w:szCs w:val="20"/>
                        </w:rPr>
                        <w:t xml:space="preserve">                    </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2230755</wp:posOffset>
                </wp:positionH>
                <wp:positionV relativeFrom="paragraph">
                  <wp:posOffset>1109345</wp:posOffset>
                </wp:positionV>
                <wp:extent cx="2439035" cy="363855"/>
                <wp:effectExtent l="0" t="0" r="0" b="0"/>
                <wp:wrapNone/>
                <wp:docPr id="11" name="文本框 42"/>
                <wp:cNvGraphicFramePr/>
                <a:graphic xmlns:a="http://schemas.openxmlformats.org/drawingml/2006/main">
                  <a:graphicData uri="http://schemas.microsoft.com/office/word/2010/wordprocessingShape">
                    <wps:wsp>
                      <wps:cNvSpPr txBox="1"/>
                      <wps:spPr>
                        <a:xfrm>
                          <a:off x="0" y="0"/>
                          <a:ext cx="2439035" cy="363855"/>
                        </a:xfrm>
                        <a:prstGeom prst="rect">
                          <a:avLst/>
                        </a:prstGeom>
                        <a:noFill/>
                        <a:ln>
                          <a:noFill/>
                        </a:ln>
                      </wps:spPr>
                      <wps:txbx>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民族：汉族</w:t>
                            </w:r>
                          </w:p>
                        </w:txbxContent>
                      </wps:txbx>
                      <wps:bodyPr wrap="square" rtlCol="0">
                        <a:spAutoFit/>
                      </wps:bodyPr>
                    </wps:wsp>
                  </a:graphicData>
                </a:graphic>
              </wp:anchor>
            </w:drawing>
          </mc:Choice>
          <mc:Fallback>
            <w:pict>
              <v:shape id="文本框 42" o:spid="_x0000_s1026" o:spt="202" type="#_x0000_t202" style="position:absolute;left:0pt;margin-left:175.65pt;margin-top:87.35pt;height:28.65pt;width:192.05pt;z-index:251667456;mso-width-relative:page;mso-height-relative:page;" filled="f" stroked="f" coordsize="21600,21600" o:gfxdata="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">
                <v:fill on="f" focussize="0,0"/>
                <v:stroke on="f"/>
                <v:imagedata o:title=""/>
                <o:lock v:ext="edit" aspectratio="f"/>
                <v:textbox style="mso-fit-shape-to-text:t;">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民族：汉族</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426720</wp:posOffset>
                </wp:positionH>
                <wp:positionV relativeFrom="paragraph">
                  <wp:posOffset>338455</wp:posOffset>
                </wp:positionV>
                <wp:extent cx="1626870" cy="499745"/>
                <wp:effectExtent l="0" t="0" r="0" b="0"/>
                <wp:wrapNone/>
                <wp:docPr id="12" name="矩形 11"/>
                <wp:cNvGraphicFramePr/>
                <a:graphic xmlns:a="http://schemas.openxmlformats.org/drawingml/2006/main">
                  <a:graphicData uri="http://schemas.microsoft.com/office/word/2010/wordprocessingShape">
                    <wps:wsp>
                      <wps:cNvSpPr/>
                      <wps:spPr>
                        <a:xfrm>
                          <a:off x="0" y="0"/>
                          <a:ext cx="1626870" cy="499745"/>
                        </a:xfrm>
                        <a:prstGeom prst="rect">
                          <a:avLst/>
                        </a:prstGeom>
                        <a:noFill/>
                      </wps:spPr>
                      <wps:txbx>
                        <w:txbxContent>
                          <w:p>
                            <w:pPr>
                              <w:spacing w:line="672" w:lineRule="exact"/>
                              <w:rPr>
                                <w:kern w:val="0"/>
                                <w:sz w:val="24"/>
                                <w:szCs w:val="24"/>
                              </w:rPr>
                            </w:pPr>
                            <w:r>
                              <w:rPr>
                                <w:rFonts w:hint="eastAsia" w:ascii="微软雅黑" w:hAnsi="微软雅黑" w:eastAsia="微软雅黑" w:cs="Times New Roman"/>
                                <w:color w:val="404040"/>
                                <w:spacing w:val="60"/>
                                <w:sz w:val="48"/>
                                <w:szCs w:val="48"/>
                                <w:lang w:val="en-US" w:eastAsia="zh-CN"/>
                              </w:rPr>
                              <w:t>刘旭</w:t>
                            </w:r>
                          </w:p>
                        </w:txbxContent>
                      </wps:txbx>
                      <wps:bodyPr wrap="square">
                        <a:spAutoFit/>
                      </wps:bodyPr>
                    </wps:wsp>
                  </a:graphicData>
                </a:graphic>
              </wp:anchor>
            </w:drawing>
          </mc:Choice>
          <mc:Fallback>
            <w:pict>
              <v:rect id="矩形 11" o:spid="_x0000_s1026" o:spt="1" style="position:absolute;left:0pt;margin-left:33.6pt;margin-top:26.65pt;height:39.35pt;width:128.1pt;z-index:251668480;mso-width-relative:page;mso-height-relative:page;" filled="f" stroked="f" coordsize="21600,21600" o:gfxdata="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xdH7VdgAAAAJAQAADwAAAAAAAAABACAAAAAiAAAAZHJzL2Rv&#10;d25yZXYueG1sUEsBAhQAFAAAAAgAh07iQNUu4aaPAQAA+QIAAA4AAAAAAAAAAQAgAAAAJwEAAGRy&#10;cy9lMm9Eb2MueG1sUEsFBgAAAAAGAAYAWQEAACgFAAAAAA==&#10;">
                <v:fill on="f" focussize="0,0"/>
                <v:stroke on="f"/>
                <v:imagedata o:title=""/>
                <o:lock v:ext="edit" aspectratio="f"/>
                <v:textbox style="mso-fit-shape-to-text:t;">
                  <w:txbxContent>
                    <w:p>
                      <w:pPr>
                        <w:spacing w:line="672" w:lineRule="exact"/>
                        <w:rPr>
                          <w:kern w:val="0"/>
                          <w:sz w:val="24"/>
                          <w:szCs w:val="24"/>
                        </w:rPr>
                      </w:pPr>
                      <w:r>
                        <w:rPr>
                          <w:rFonts w:hint="eastAsia" w:ascii="微软雅黑" w:hAnsi="微软雅黑" w:eastAsia="微软雅黑" w:cs="Times New Roman"/>
                          <w:color w:val="404040"/>
                          <w:spacing w:val="60"/>
                          <w:sz w:val="48"/>
                          <w:szCs w:val="48"/>
                          <w:lang w:val="en-US" w:eastAsia="zh-CN"/>
                        </w:rPr>
                        <w:t>刘旭</w:t>
                      </w:r>
                    </w:p>
                  </w:txbxContent>
                </v:textbox>
              </v:rect>
            </w:pict>
          </mc:Fallback>
        </mc:AlternateContent>
      </w:r>
      <w:r>
        <mc:AlternateContent>
          <mc:Choice Requires="wps">
            <w:drawing>
              <wp:anchor distT="0" distB="0" distL="114300" distR="114300" simplePos="0" relativeHeight="251675648" behindDoc="0" locked="0" layoutInCell="1" allowOverlap="1">
                <wp:simplePos x="0" y="0"/>
                <wp:positionH relativeFrom="column">
                  <wp:posOffset>4018915</wp:posOffset>
                </wp:positionH>
                <wp:positionV relativeFrom="paragraph">
                  <wp:posOffset>1428750</wp:posOffset>
                </wp:positionV>
                <wp:extent cx="2439035" cy="363855"/>
                <wp:effectExtent l="0" t="0" r="0" b="0"/>
                <wp:wrapNone/>
                <wp:docPr id="19" name="文本框 42"/>
                <wp:cNvGraphicFramePr/>
                <a:graphic xmlns:a="http://schemas.openxmlformats.org/drawingml/2006/main">
                  <a:graphicData uri="http://schemas.microsoft.com/office/word/2010/wordprocessingShape">
                    <wps:wsp>
                      <wps:cNvSpPr txBox="1"/>
                      <wps:spPr>
                        <a:xfrm>
                          <a:off x="0" y="0"/>
                          <a:ext cx="2439035" cy="363855"/>
                        </a:xfrm>
                        <a:prstGeom prst="rect">
                          <a:avLst/>
                        </a:prstGeom>
                        <a:noFill/>
                        <a:ln>
                          <a:noFill/>
                        </a:ln>
                      </wps:spPr>
                      <wps:txbx>
                        <w:txbxContent>
                          <w:p>
                            <w:pPr>
                              <w:spacing w:line="500" w:lineRule="exact"/>
                              <w:rPr>
                                <w:rFonts w:hint="default" w:eastAsia="微软雅黑 Light"/>
                                <w:kern w:val="0"/>
                                <w:sz w:val="24"/>
                                <w:szCs w:val="24"/>
                                <w:lang w:val="en-US" w:eastAsia="zh-CN"/>
                              </w:rPr>
                            </w:pPr>
                            <w:r>
                              <w:rPr>
                                <w:rFonts w:hint="eastAsia" w:ascii="微软雅黑 Light" w:hAnsi="微软雅黑 Light" w:eastAsia="微软雅黑 Light" w:cs="Times New Roman"/>
                                <w:color w:val="404040"/>
                                <w:sz w:val="20"/>
                                <w:szCs w:val="20"/>
                              </w:rPr>
                              <w:t>微信：</w:t>
                            </w:r>
                            <w:r>
                              <w:rPr>
                                <w:rFonts w:hint="eastAsia" w:ascii="微软雅黑 Light" w:hAnsi="微软雅黑 Light" w:eastAsia="微软雅黑 Light" w:cs="Times New Roman"/>
                                <w:color w:val="404040"/>
                                <w:sz w:val="20"/>
                                <w:szCs w:val="20"/>
                                <w:lang w:val="en-US" w:eastAsia="zh-CN"/>
                              </w:rPr>
                              <w:t>15227170556</w:t>
                            </w:r>
                          </w:p>
                        </w:txbxContent>
                      </wps:txbx>
                      <wps:bodyPr wrap="square" rtlCol="0">
                        <a:spAutoFit/>
                      </wps:bodyPr>
                    </wps:wsp>
                  </a:graphicData>
                </a:graphic>
              </wp:anchor>
            </w:drawing>
          </mc:Choice>
          <mc:Fallback>
            <w:pict>
              <v:shape id="文本框 42" o:spid="_x0000_s1026" o:spt="202" type="#_x0000_t202" style="position:absolute;left:0pt;margin-left:316.45pt;margin-top:112.5pt;height:28.65pt;width:192.05pt;z-index:251675648;mso-width-relative:page;mso-height-relative:page;" filled="f" stroked="f" coordsize="21600,21600" o:gfxdata="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BkRpiD2QAAAAwB&#10;AAAPAAAAAAAAAAEAIAAAACIAAABkcnMvZG93bnJldi54bWxQSwECFAAUAAAACACHTuJAIbFnZKgB&#10;AAApAwAADgAAAAAAAAABACAAAAAoAQAAZHJzL2Uyb0RvYy54bWxQSwUGAAAAAAYABgBZAQAAQgUA&#10;AAAA&#10;">
                <v:fill on="f" focussize="0,0"/>
                <v:stroke on="f"/>
                <v:imagedata o:title=""/>
                <o:lock v:ext="edit" aspectratio="f"/>
                <v:textbox style="mso-fit-shape-to-text:t;">
                  <w:txbxContent>
                    <w:p>
                      <w:pPr>
                        <w:spacing w:line="500" w:lineRule="exact"/>
                        <w:rPr>
                          <w:rFonts w:hint="default" w:eastAsia="微软雅黑 Light"/>
                          <w:kern w:val="0"/>
                          <w:sz w:val="24"/>
                          <w:szCs w:val="24"/>
                          <w:lang w:val="en-US" w:eastAsia="zh-CN"/>
                        </w:rPr>
                      </w:pPr>
                      <w:r>
                        <w:rPr>
                          <w:rFonts w:hint="eastAsia" w:ascii="微软雅黑 Light" w:hAnsi="微软雅黑 Light" w:eastAsia="微软雅黑 Light" w:cs="Times New Roman"/>
                          <w:color w:val="404040"/>
                          <w:sz w:val="20"/>
                          <w:szCs w:val="20"/>
                        </w:rPr>
                        <w:t>微信：</w:t>
                      </w:r>
                      <w:r>
                        <w:rPr>
                          <w:rFonts w:hint="eastAsia" w:ascii="微软雅黑 Light" w:hAnsi="微软雅黑 Light" w:eastAsia="微软雅黑 Light" w:cs="Times New Roman"/>
                          <w:color w:val="404040"/>
                          <w:sz w:val="20"/>
                          <w:szCs w:val="20"/>
                          <w:lang w:val="en-US" w:eastAsia="zh-CN"/>
                        </w:rPr>
                        <w:t>15227170556</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402590</wp:posOffset>
                </wp:positionH>
                <wp:positionV relativeFrom="paragraph">
                  <wp:posOffset>2752090</wp:posOffset>
                </wp:positionV>
                <wp:extent cx="6652895" cy="834390"/>
                <wp:effectExtent l="0" t="0" r="0" b="0"/>
                <wp:wrapNone/>
                <wp:docPr id="21" name="矩形 20"/>
                <wp:cNvGraphicFramePr/>
                <a:graphic xmlns:a="http://schemas.openxmlformats.org/drawingml/2006/main">
                  <a:graphicData uri="http://schemas.microsoft.com/office/word/2010/wordprocessingShape">
                    <wps:wsp>
                      <wps:cNvSpPr/>
                      <wps:spPr>
                        <a:xfrm>
                          <a:off x="0" y="0"/>
                          <a:ext cx="6652895" cy="834390"/>
                        </a:xfrm>
                        <a:prstGeom prst="rect">
                          <a:avLst/>
                        </a:prstGeom>
                      </wps:spPr>
                      <wps:txbx>
                        <w:txbxContent>
                          <w:p>
                            <w:pPr>
                              <w:tabs>
                                <w:tab w:val="left" w:pos="420"/>
                                <w:tab w:val="left" w:pos="1890"/>
                                <w:tab w:val="left" w:pos="2100"/>
                              </w:tabs>
                              <w:spacing w:line="400" w:lineRule="exact"/>
                              <w:textAlignment w:val="baseline"/>
                              <w:rPr>
                                <w:rFonts w:hint="default" w:eastAsia="微软雅黑 Light"/>
                                <w:kern w:val="0"/>
                                <w:sz w:val="24"/>
                                <w:szCs w:val="24"/>
                                <w:lang w:val="en-US" w:eastAsia="zh-CN"/>
                              </w:rPr>
                            </w:pPr>
                            <w:r>
                              <w:rPr>
                                <w:rFonts w:hint="eastAsia" w:ascii="微软雅黑 Light" w:hAnsi="微软雅黑 Light" w:eastAsia="微软雅黑 Light" w:cs="Times New Roman"/>
                                <w:color w:val="404040"/>
                                <w:sz w:val="22"/>
                              </w:rPr>
                              <w:t>主修课程：</w:t>
                            </w:r>
                            <w:r>
                              <w:rPr>
                                <w:rFonts w:hint="eastAsia" w:ascii="微软雅黑 Light" w:hAnsi="微软雅黑 Light" w:eastAsia="微软雅黑 Light" w:cs="Times New Roman"/>
                                <w:color w:val="404040"/>
                                <w:sz w:val="22"/>
                                <w:lang w:val="en-US" w:eastAsia="zh-CN"/>
                              </w:rPr>
                              <w:t>数据结构、编译原理、计算机操作系统、数据库原理、计算器网络、面向对象程序设计、JavaWeb编程技术、C/S项目实训、B/S项目实训、Linux操作系统、软件框架开发技术、软件质量保证与测试等</w:t>
                            </w:r>
                          </w:p>
                        </w:txbxContent>
                      </wps:txbx>
                      <wps:bodyPr wrap="square">
                        <a:spAutoFit/>
                      </wps:bodyPr>
                    </wps:wsp>
                  </a:graphicData>
                </a:graphic>
              </wp:anchor>
            </w:drawing>
          </mc:Choice>
          <mc:Fallback>
            <w:pict>
              <v:rect id="矩形 20" o:spid="_x0000_s1026" o:spt="1" style="position:absolute;left:0pt;margin-left:31.7pt;margin-top:216.7pt;height:65.7pt;width:523.85pt;z-index:251677696;mso-width-relative:page;mso-height-relative:page;" filled="f" stroked="f" coordsize="21600,21600" o:gfxdata="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Ig26iDYAAAACwEAAA8AAAAAAAAAAQAgAAAAIgAAAGRycy9kb3ducmV2&#10;LnhtbFBLAQIUABQAAAAIAIdO4kDPZKndigEAAO4CAAAOAAAAAAAAAAEAIAAAACcBAABkcnMvZTJv&#10;RG9jLnhtbFBLBQYAAAAABgAGAFkBAAAjBQAAA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rFonts w:hint="default" w:eastAsia="微软雅黑 Light"/>
                          <w:kern w:val="0"/>
                          <w:sz w:val="24"/>
                          <w:szCs w:val="24"/>
                          <w:lang w:val="en-US" w:eastAsia="zh-CN"/>
                        </w:rPr>
                      </w:pPr>
                      <w:r>
                        <w:rPr>
                          <w:rFonts w:hint="eastAsia" w:ascii="微软雅黑 Light" w:hAnsi="微软雅黑 Light" w:eastAsia="微软雅黑 Light" w:cs="Times New Roman"/>
                          <w:color w:val="404040"/>
                          <w:sz w:val="22"/>
                        </w:rPr>
                        <w:t>主修课程：</w:t>
                      </w:r>
                      <w:r>
                        <w:rPr>
                          <w:rFonts w:hint="eastAsia" w:ascii="微软雅黑 Light" w:hAnsi="微软雅黑 Light" w:eastAsia="微软雅黑 Light" w:cs="Times New Roman"/>
                          <w:color w:val="404040"/>
                          <w:sz w:val="22"/>
                          <w:lang w:val="en-US" w:eastAsia="zh-CN"/>
                        </w:rPr>
                        <w:t>数据结构、编译原理、计算机操作系统、数据库原理、计算器网络、面向对象程序设计、JavaWeb编程技术、C/S项目实训、B/S项目实训、Linux操作系统、软件框架开发技术、软件质量保证与测试等</w:t>
                      </w:r>
                    </w:p>
                  </w:txbxContent>
                </v:textbox>
              </v:rect>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835660</wp:posOffset>
                </wp:positionH>
                <wp:positionV relativeFrom="paragraph">
                  <wp:posOffset>2035810</wp:posOffset>
                </wp:positionV>
                <wp:extent cx="1767205" cy="288925"/>
                <wp:effectExtent l="0" t="0" r="0" b="0"/>
                <wp:wrapNone/>
                <wp:docPr id="26" name="矩形 25"/>
                <wp:cNvGraphicFramePr/>
                <a:graphic xmlns:a="http://schemas.openxmlformats.org/drawingml/2006/main">
                  <a:graphicData uri="http://schemas.microsoft.com/office/word/2010/wordprocessingShape">
                    <wps:wsp>
                      <wps:cNvSpPr/>
                      <wps:spPr>
                        <a:xfrm>
                          <a:off x="0" y="0"/>
                          <a:ext cx="1767205"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rPr>
                                <w:kern w:val="0"/>
                                <w:sz w:val="24"/>
                                <w:szCs w:val="24"/>
                              </w:rPr>
                            </w:pPr>
                            <w:r>
                              <w:rPr>
                                <w:rFonts w:hint="eastAsia" w:ascii="微软雅黑" w:hAnsi="微软雅黑" w:eastAsia="微软雅黑" w:cs="Times New Roman"/>
                                <w:b/>
                                <w:bCs/>
                                <w:color w:val="404040"/>
                                <w:spacing w:val="60"/>
                                <w:kern w:val="24"/>
                                <w:sz w:val="28"/>
                                <w:szCs w:val="28"/>
                              </w:rPr>
                              <w:t>教育背景</w:t>
                            </w:r>
                          </w:p>
                        </w:txbxContent>
                      </wps:txbx>
                      <wps:bodyPr rtlCol="0" anchor="ctr"/>
                    </wps:wsp>
                  </a:graphicData>
                </a:graphic>
              </wp:anchor>
            </w:drawing>
          </mc:Choice>
          <mc:Fallback>
            <w:pict>
              <v:rect id="矩形 25" o:spid="_x0000_s1026" o:spt="1" style="position:absolute;left:0pt;margin-left:65.8pt;margin-top:160.3pt;height:22.75pt;width:139.15pt;z-index:251678720;v-text-anchor:middle;mso-width-relative:page;mso-height-relative:page;" filled="f" stroked="f" coordsize="21600,21600" o:gfxdata="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CHjKxfYAAAACwEAAA8AAAAAAAAAAQAgAAAAIgAAAGRycy9kb3du&#10;cmV2LnhtbFBLAQIUABQAAAAIAIdO4kCQ72bxxgEAAFwDAAAOAAAAAAAAAAEAIAAAACcBAABkcnMv&#10;ZTJvRG9jLnhtbFBLBQYAAAAABgAGAFkBAABfBQ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404040"/>
                          <w:spacing w:val="60"/>
                          <w:kern w:val="24"/>
                          <w:sz w:val="28"/>
                          <w:szCs w:val="28"/>
                        </w:rPr>
                        <w:t>教育背景</w:t>
                      </w:r>
                    </w:p>
                  </w:txbxContent>
                </v:textbox>
              </v:rect>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4073525</wp:posOffset>
                </wp:positionH>
                <wp:positionV relativeFrom="paragraph">
                  <wp:posOffset>2477135</wp:posOffset>
                </wp:positionV>
                <wp:extent cx="1767205" cy="288925"/>
                <wp:effectExtent l="0" t="0" r="0" b="0"/>
                <wp:wrapNone/>
                <wp:docPr id="27" name="矩形 26"/>
                <wp:cNvGraphicFramePr/>
                <a:graphic xmlns:a="http://schemas.openxmlformats.org/drawingml/2006/main">
                  <a:graphicData uri="http://schemas.microsoft.com/office/word/2010/wordprocessingShape">
                    <wps:wsp>
                      <wps:cNvSpPr/>
                      <wps:spPr>
                        <a:xfrm>
                          <a:off x="0" y="0"/>
                          <a:ext cx="1767205"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rPr>
                                <w:kern w:val="0"/>
                                <w:sz w:val="24"/>
                                <w:szCs w:val="24"/>
                              </w:rPr>
                            </w:pPr>
                            <w:r>
                              <w:rPr>
                                <w:rFonts w:hint="eastAsia" w:ascii="微软雅黑" w:hAnsi="微软雅黑" w:eastAsia="微软雅黑" w:cs="Times New Roman"/>
                                <w:b/>
                                <w:bCs/>
                                <w:color w:val="404040"/>
                                <w:kern w:val="24"/>
                                <w:sz w:val="22"/>
                                <w:lang w:val="en-US" w:eastAsia="zh-CN"/>
                              </w:rPr>
                              <w:t>软件工程</w:t>
                            </w:r>
                            <w:r>
                              <w:rPr>
                                <w:rFonts w:hint="eastAsia" w:ascii="微软雅黑" w:hAnsi="微软雅黑" w:eastAsia="微软雅黑" w:cs="Times New Roman"/>
                                <w:b/>
                                <w:bCs/>
                                <w:color w:val="404040"/>
                                <w:kern w:val="24"/>
                                <w:sz w:val="22"/>
                              </w:rPr>
                              <w:t>/本科</w:t>
                            </w:r>
                          </w:p>
                        </w:txbxContent>
                      </wps:txbx>
                      <wps:bodyPr rtlCol="0" anchor="ctr"/>
                    </wps:wsp>
                  </a:graphicData>
                </a:graphic>
              </wp:anchor>
            </w:drawing>
          </mc:Choice>
          <mc:Fallback>
            <w:pict>
              <v:rect id="矩形 26" o:spid="_x0000_s1026" o:spt="1" style="position:absolute;left:0pt;margin-left:320.75pt;margin-top:195.05pt;height:22.75pt;width:139.15pt;z-index:251679744;v-text-anchor:middle;mso-width-relative:page;mso-height-relative:page;" filled="f" stroked="f" coordsize="21600,21600" o:gfxdata="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OEaDsdkAAAALAQAADwAAAAAAAAABACAAAAAiAAAAZHJzL2Rv&#10;d25yZXYueG1sUEsBAhQAFAAAAAgAh07iQBfmLDzHAQAAXAMAAA4AAAAAAAAAAQAgAAAAKAEAAGRy&#10;cy9lMm9Eb2MueG1sUEsFBgAAAAAGAAYAWQEAAGEFA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404040"/>
                          <w:kern w:val="24"/>
                          <w:sz w:val="22"/>
                          <w:lang w:val="en-US" w:eastAsia="zh-CN"/>
                        </w:rPr>
                        <w:t>软件工程</w:t>
                      </w:r>
                      <w:r>
                        <w:rPr>
                          <w:rFonts w:hint="eastAsia" w:ascii="微软雅黑" w:hAnsi="微软雅黑" w:eastAsia="微软雅黑" w:cs="Times New Roman"/>
                          <w:b/>
                          <w:bCs/>
                          <w:color w:val="404040"/>
                          <w:kern w:val="24"/>
                          <w:sz w:val="22"/>
                        </w:rPr>
                        <w:t>/本科</w:t>
                      </w:r>
                    </w:p>
                  </w:txbxContent>
                </v:textbox>
              </v:rect>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6314440</wp:posOffset>
                </wp:positionH>
                <wp:positionV relativeFrom="paragraph">
                  <wp:posOffset>2477135</wp:posOffset>
                </wp:positionV>
                <wp:extent cx="1057275" cy="288925"/>
                <wp:effectExtent l="0" t="0" r="0" b="0"/>
                <wp:wrapNone/>
                <wp:docPr id="28" name="矩形 27"/>
                <wp:cNvGraphicFramePr/>
                <a:graphic xmlns:a="http://schemas.openxmlformats.org/drawingml/2006/main">
                  <a:graphicData uri="http://schemas.microsoft.com/office/word/2010/wordprocessingShape">
                    <wps:wsp>
                      <wps:cNvSpPr/>
                      <wps:spPr>
                        <a:xfrm>
                          <a:off x="0" y="0"/>
                          <a:ext cx="1057275"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rPr>
                                <w:kern w:val="0"/>
                                <w:sz w:val="24"/>
                                <w:szCs w:val="24"/>
                              </w:rPr>
                            </w:pPr>
                            <w:r>
                              <w:rPr>
                                <w:rFonts w:hint="eastAsia" w:ascii="微软雅黑" w:hAnsi="微软雅黑" w:eastAsia="微软雅黑" w:cs="Times New Roman"/>
                                <w:b/>
                                <w:bCs/>
                                <w:color w:val="404040"/>
                                <w:kern w:val="24"/>
                                <w:sz w:val="22"/>
                              </w:rPr>
                              <w:t>学士学位</w:t>
                            </w:r>
                          </w:p>
                        </w:txbxContent>
                      </wps:txbx>
                      <wps:bodyPr rtlCol="0" anchor="ctr"/>
                    </wps:wsp>
                  </a:graphicData>
                </a:graphic>
              </wp:anchor>
            </w:drawing>
          </mc:Choice>
          <mc:Fallback>
            <w:pict>
              <v:rect id="矩形 27" o:spid="_x0000_s1026" o:spt="1" style="position:absolute;left:0pt;margin-left:497.2pt;margin-top:195.05pt;height:22.75pt;width:83.25pt;z-index:251680768;v-text-anchor:middle;mso-width-relative:page;mso-height-relative:page;" filled="f" stroked="f" coordsize="21600,21600" o:gfxdata="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Qb54NNoAAAAMAQAADwAAAAAAAAABACAAAAAiAAAAZHJzL2Rv&#10;d25yZXYueG1sUEsBAhQAFAAAAAgAh07iQIbH2T3GAQAAXAMAAA4AAAAAAAAAAQAgAAAAKQEAAGRy&#10;cy9lMm9Eb2MueG1sUEsFBgAAAAAGAAYAWQEAAGEFA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404040"/>
                          <w:kern w:val="24"/>
                          <w:sz w:val="22"/>
                        </w:rPr>
                        <w:t>学士学位</w:t>
                      </w:r>
                    </w:p>
                  </w:txbxContent>
                </v:textbox>
              </v:rect>
            </w:pict>
          </mc:Fallback>
        </mc:AlternateContent>
      </w:r>
      <w:r>
        <w:drawing>
          <wp:anchor distT="0" distB="0" distL="114300" distR="114300" simplePos="0" relativeHeight="251681792" behindDoc="0" locked="0" layoutInCell="1" allowOverlap="1">
            <wp:simplePos x="0" y="0"/>
            <wp:positionH relativeFrom="column">
              <wp:posOffset>5840730</wp:posOffset>
            </wp:positionH>
            <wp:positionV relativeFrom="paragraph">
              <wp:posOffset>305435</wp:posOffset>
            </wp:positionV>
            <wp:extent cx="1004570" cy="1383665"/>
            <wp:effectExtent l="0" t="0" r="5080" b="6985"/>
            <wp:wrapNone/>
            <wp:docPr id="29" name="PA-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A-图片 9"/>
                    <pic:cNvPicPr>
                      <a:picLocks noChangeAspect="1"/>
                    </pic:cNvPicPr>
                  </pic:nvPicPr>
                  <pic:blipFill>
                    <a:blip r:embed="rId4"/>
                    <a:srcRect l="988" t="2213" b="1914"/>
                    <a:stretch>
                      <a:fillRect/>
                    </a:stretch>
                  </pic:blipFill>
                  <pic:spPr>
                    <a:xfrm>
                      <a:off x="0" y="0"/>
                      <a:ext cx="1004570" cy="1383665"/>
                    </a:xfrm>
                    <a:custGeom>
                      <a:avLst/>
                      <a:gdLst>
                        <a:gd name="connsiteX0" fmla="*/ 0 w 2770857"/>
                        <a:gd name="connsiteY0" fmla="*/ 0 h 3816155"/>
                        <a:gd name="connsiteX1" fmla="*/ 2770857 w 2770857"/>
                        <a:gd name="connsiteY1" fmla="*/ 0 h 3816155"/>
                        <a:gd name="connsiteX2" fmla="*/ 2770857 w 2770857"/>
                        <a:gd name="connsiteY2" fmla="*/ 3816155 h 3816155"/>
                        <a:gd name="connsiteX3" fmla="*/ 0 w 2770857"/>
                        <a:gd name="connsiteY3" fmla="*/ 3816155 h 3816155"/>
                      </a:gdLst>
                      <a:ahLst/>
                      <a:cxnLst>
                        <a:cxn ang="0">
                          <a:pos x="connsiteX0" y="connsiteY0"/>
                        </a:cxn>
                        <a:cxn ang="0">
                          <a:pos x="connsiteX1" y="connsiteY1"/>
                        </a:cxn>
                        <a:cxn ang="0">
                          <a:pos x="connsiteX2" y="connsiteY2"/>
                        </a:cxn>
                        <a:cxn ang="0">
                          <a:pos x="connsiteX3" y="connsiteY3"/>
                        </a:cxn>
                      </a:cxnLst>
                      <a:rect l="l" t="t" r="r" b="b"/>
                      <a:pathLst>
                        <a:path w="2770857" h="3816155">
                          <a:moveTo>
                            <a:pt x="0" y="0"/>
                          </a:moveTo>
                          <a:lnTo>
                            <a:pt x="2770857" y="0"/>
                          </a:lnTo>
                          <a:lnTo>
                            <a:pt x="2770857" y="3816155"/>
                          </a:lnTo>
                          <a:lnTo>
                            <a:pt x="0" y="3816155"/>
                          </a:lnTo>
                          <a:close/>
                        </a:path>
                      </a:pathLst>
                    </a:custGeom>
                  </pic:spPr>
                </pic:pic>
              </a:graphicData>
            </a:graphic>
          </wp:anchor>
        </w:drawing>
      </w:r>
      <w:r>
        <mc:AlternateContent>
          <mc:Choice Requires="wps">
            <w:drawing>
              <wp:anchor distT="0" distB="0" distL="114300" distR="114300" simplePos="0" relativeHeight="251682816" behindDoc="0" locked="0" layoutInCell="1" allowOverlap="1">
                <wp:simplePos x="0" y="0"/>
                <wp:positionH relativeFrom="column">
                  <wp:posOffset>403860</wp:posOffset>
                </wp:positionH>
                <wp:positionV relativeFrom="paragraph">
                  <wp:posOffset>1429385</wp:posOffset>
                </wp:positionV>
                <wp:extent cx="1620520" cy="363855"/>
                <wp:effectExtent l="0" t="0" r="0" b="0"/>
                <wp:wrapNone/>
                <wp:docPr id="30" name="文本框 42"/>
                <wp:cNvGraphicFramePr/>
                <a:graphic xmlns:a="http://schemas.openxmlformats.org/drawingml/2006/main">
                  <a:graphicData uri="http://schemas.microsoft.com/office/word/2010/wordprocessingShape">
                    <wps:wsp>
                      <wps:cNvSpPr txBox="1"/>
                      <wps:spPr>
                        <a:xfrm>
                          <a:off x="0" y="0"/>
                          <a:ext cx="1620520" cy="363855"/>
                        </a:xfrm>
                        <a:prstGeom prst="rect">
                          <a:avLst/>
                        </a:prstGeom>
                        <a:noFill/>
                        <a:ln>
                          <a:noFill/>
                        </a:ln>
                      </wps:spPr>
                      <wps:txbx>
                        <w:txbxContent>
                          <w:p>
                            <w:pPr>
                              <w:spacing w:line="500" w:lineRule="exact"/>
                              <w:rPr>
                                <w:rFonts w:hint="default" w:eastAsia="微软雅黑 Light"/>
                                <w:kern w:val="0"/>
                                <w:sz w:val="24"/>
                                <w:szCs w:val="24"/>
                                <w:lang w:val="en-US" w:eastAsia="zh-CN"/>
                              </w:rPr>
                            </w:pPr>
                            <w:r>
                              <w:rPr>
                                <w:rFonts w:hint="eastAsia" w:ascii="微软雅黑 Light" w:hAnsi="微软雅黑 Light" w:eastAsia="微软雅黑 Light" w:cs="Times New Roman"/>
                                <w:color w:val="404040"/>
                                <w:sz w:val="20"/>
                                <w:szCs w:val="20"/>
                              </w:rPr>
                              <w:t>电话：</w:t>
                            </w:r>
                            <w:r>
                              <w:rPr>
                                <w:rFonts w:hint="eastAsia" w:ascii="微软雅黑 Light" w:hAnsi="微软雅黑 Light" w:eastAsia="微软雅黑 Light" w:cs="Times New Roman"/>
                                <w:color w:val="404040"/>
                                <w:sz w:val="20"/>
                                <w:szCs w:val="20"/>
                                <w:lang w:val="en-US" w:eastAsia="zh-CN"/>
                              </w:rPr>
                              <w:t>18610382571</w:t>
                            </w:r>
                          </w:p>
                        </w:txbxContent>
                      </wps:txbx>
                      <wps:bodyPr wrap="square" rtlCol="0">
                        <a:spAutoFit/>
                      </wps:bodyPr>
                    </wps:wsp>
                  </a:graphicData>
                </a:graphic>
              </wp:anchor>
            </w:drawing>
          </mc:Choice>
          <mc:Fallback>
            <w:pict>
              <v:shape id="文本框 42" o:spid="_x0000_s1026" o:spt="202" type="#_x0000_t202" style="position:absolute;left:0pt;margin-left:31.8pt;margin-top:112.55pt;height:28.65pt;width:127.6pt;z-index:251682816;mso-width-relative:page;mso-height-relative:page;" filled="f" stroked="f" coordsize="21600,21600" o:gfxdata="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MV0+fdcAAAAKAQAADwAA&#10;AAAAAAABACAAAAAiAAAAZHJzL2Rvd25yZXYueG1sUEsBAhQAFAAAAAgAh07iQBZGJUSlAQAAKQMA&#10;AA4AAAAAAAAAAQAgAAAAJgEAAGRycy9lMm9Eb2MueG1sUEsFBgAAAAAGAAYAWQEAAD0FAAAAAA==&#10;">
                <v:fill on="f" focussize="0,0"/>
                <v:stroke on="f"/>
                <v:imagedata o:title=""/>
                <o:lock v:ext="edit" aspectratio="f"/>
                <v:textbox style="mso-fit-shape-to-text:t;">
                  <w:txbxContent>
                    <w:p>
                      <w:pPr>
                        <w:spacing w:line="500" w:lineRule="exact"/>
                        <w:rPr>
                          <w:rFonts w:hint="default" w:eastAsia="微软雅黑 Light"/>
                          <w:kern w:val="0"/>
                          <w:sz w:val="24"/>
                          <w:szCs w:val="24"/>
                          <w:lang w:val="en-US" w:eastAsia="zh-CN"/>
                        </w:rPr>
                      </w:pPr>
                      <w:r>
                        <w:rPr>
                          <w:rFonts w:hint="eastAsia" w:ascii="微软雅黑 Light" w:hAnsi="微软雅黑 Light" w:eastAsia="微软雅黑 Light" w:cs="Times New Roman"/>
                          <w:color w:val="404040"/>
                          <w:sz w:val="20"/>
                          <w:szCs w:val="20"/>
                        </w:rPr>
                        <w:t>电话：</w:t>
                      </w:r>
                      <w:r>
                        <w:rPr>
                          <w:rFonts w:hint="eastAsia" w:ascii="微软雅黑 Light" w:hAnsi="微软雅黑 Light" w:eastAsia="微软雅黑 Light" w:cs="Times New Roman"/>
                          <w:color w:val="404040"/>
                          <w:sz w:val="20"/>
                          <w:szCs w:val="20"/>
                          <w:lang w:val="en-US" w:eastAsia="zh-CN"/>
                        </w:rPr>
                        <w:t>18610382571</w:t>
                      </w:r>
                    </w:p>
                  </w:txbxContent>
                </v:textbox>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2234565</wp:posOffset>
                </wp:positionH>
                <wp:positionV relativeFrom="paragraph">
                  <wp:posOffset>1428750</wp:posOffset>
                </wp:positionV>
                <wp:extent cx="2439035" cy="363855"/>
                <wp:effectExtent l="0" t="0" r="0" b="0"/>
                <wp:wrapNone/>
                <wp:docPr id="31" name="文本框 42"/>
                <wp:cNvGraphicFramePr/>
                <a:graphic xmlns:a="http://schemas.openxmlformats.org/drawingml/2006/main">
                  <a:graphicData uri="http://schemas.microsoft.com/office/word/2010/wordprocessingShape">
                    <wps:wsp>
                      <wps:cNvSpPr txBox="1"/>
                      <wps:spPr>
                        <a:xfrm>
                          <a:off x="0" y="0"/>
                          <a:ext cx="2439035" cy="363855"/>
                        </a:xfrm>
                        <a:prstGeom prst="rect">
                          <a:avLst/>
                        </a:prstGeom>
                        <a:noFill/>
                        <a:ln>
                          <a:noFill/>
                        </a:ln>
                      </wps:spPr>
                      <wps:txbx>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邮箱：</w:t>
                            </w:r>
                            <w:r>
                              <w:rPr>
                                <w:rFonts w:hint="eastAsia" w:ascii="微软雅黑 Light" w:hAnsi="微软雅黑 Light" w:eastAsia="微软雅黑 Light" w:cs="Times New Roman"/>
                                <w:color w:val="404040"/>
                                <w:sz w:val="20"/>
                                <w:szCs w:val="20"/>
                                <w:lang w:val="en-US" w:eastAsia="zh-CN"/>
                              </w:rPr>
                              <w:t>892243561</w:t>
                            </w:r>
                            <w:r>
                              <w:rPr>
                                <w:rFonts w:hint="eastAsia" w:ascii="微软雅黑 Light" w:hAnsi="微软雅黑 Light" w:eastAsia="微软雅黑 Light" w:cs="Times New Roman"/>
                                <w:color w:val="404040"/>
                                <w:sz w:val="20"/>
                                <w:szCs w:val="20"/>
                              </w:rPr>
                              <w:t>@qq.com</w:t>
                            </w:r>
                          </w:p>
                        </w:txbxContent>
                      </wps:txbx>
                      <wps:bodyPr wrap="square" rtlCol="0">
                        <a:spAutoFit/>
                      </wps:bodyPr>
                    </wps:wsp>
                  </a:graphicData>
                </a:graphic>
              </wp:anchor>
            </w:drawing>
          </mc:Choice>
          <mc:Fallback>
            <w:pict>
              <v:shape id="文本框 42" o:spid="_x0000_s1026" o:spt="202" type="#_x0000_t202" style="position:absolute;left:0pt;margin-left:175.95pt;margin-top:112.5pt;height:28.65pt;width:192.05pt;z-index:251683840;mso-width-relative:page;mso-height-relative:page;" filled="f" stroked="f" coordsize="21600,21600" o:gfxdata="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8EmGs2AAAAAsB&#10;AAAPAAAAAAAAAAEAIAAAACIAAABkcnMvZG93bnJldi54bWxQSwECFAAUAAAACACHTuJAKxQKBKkB&#10;AAApAwAADgAAAAAAAAABACAAAAAnAQAAZHJzL2Uyb0RvYy54bWxQSwUGAAAAAAYABgBZAQAAQgUA&#10;AAAA&#10;">
                <v:fill on="f" focussize="0,0"/>
                <v:stroke on="f"/>
                <v:imagedata o:title=""/>
                <o:lock v:ext="edit" aspectratio="f"/>
                <v:textbox style="mso-fit-shape-to-text:t;">
                  <w:txbxContent>
                    <w:p>
                      <w:pPr>
                        <w:spacing w:line="500" w:lineRule="exact"/>
                        <w:rPr>
                          <w:kern w:val="0"/>
                          <w:sz w:val="24"/>
                          <w:szCs w:val="24"/>
                        </w:rPr>
                      </w:pPr>
                      <w:r>
                        <w:rPr>
                          <w:rFonts w:hint="eastAsia" w:ascii="微软雅黑 Light" w:hAnsi="微软雅黑 Light" w:eastAsia="微软雅黑 Light" w:cs="Times New Roman"/>
                          <w:color w:val="404040"/>
                          <w:sz w:val="20"/>
                          <w:szCs w:val="20"/>
                        </w:rPr>
                        <w:t>邮箱：</w:t>
                      </w:r>
                      <w:r>
                        <w:rPr>
                          <w:rFonts w:hint="eastAsia" w:ascii="微软雅黑 Light" w:hAnsi="微软雅黑 Light" w:eastAsia="微软雅黑 Light" w:cs="Times New Roman"/>
                          <w:color w:val="404040"/>
                          <w:sz w:val="20"/>
                          <w:szCs w:val="20"/>
                          <w:lang w:val="en-US" w:eastAsia="zh-CN"/>
                        </w:rPr>
                        <w:t>892243561</w:t>
                      </w:r>
                      <w:r>
                        <w:rPr>
                          <w:rFonts w:hint="eastAsia" w:ascii="微软雅黑 Light" w:hAnsi="微软雅黑 Light" w:eastAsia="微软雅黑 Light" w:cs="Times New Roman"/>
                          <w:color w:val="404040"/>
                          <w:sz w:val="20"/>
                          <w:szCs w:val="20"/>
                        </w:rPr>
                        <w:t>@qq.com</w:t>
                      </w:r>
                    </w:p>
                  </w:txbxContent>
                </v:textbox>
              </v:shape>
            </w:pict>
          </mc:Fallback>
        </mc:AlternateContent>
      </w:r>
      <w:r>
        <mc:AlternateContent>
          <mc:Choice Requires="wps">
            <w:drawing>
              <wp:anchor distT="0" distB="0" distL="114300" distR="114300" simplePos="0" relativeHeight="251684864" behindDoc="0" locked="0" layoutInCell="1" allowOverlap="1">
                <wp:simplePos x="0" y="0"/>
                <wp:positionH relativeFrom="column">
                  <wp:posOffset>4013835</wp:posOffset>
                </wp:positionH>
                <wp:positionV relativeFrom="paragraph">
                  <wp:posOffset>1115695</wp:posOffset>
                </wp:positionV>
                <wp:extent cx="2439035" cy="363855"/>
                <wp:effectExtent l="0" t="0" r="0" b="0"/>
                <wp:wrapNone/>
                <wp:docPr id="32" name="文本框 42"/>
                <wp:cNvGraphicFramePr/>
                <a:graphic xmlns:a="http://schemas.openxmlformats.org/drawingml/2006/main">
                  <a:graphicData uri="http://schemas.microsoft.com/office/word/2010/wordprocessingShape">
                    <wps:wsp>
                      <wps:cNvSpPr txBox="1"/>
                      <wps:spPr>
                        <a:xfrm>
                          <a:off x="0" y="0"/>
                          <a:ext cx="2439035" cy="363855"/>
                        </a:xfrm>
                        <a:prstGeom prst="rect">
                          <a:avLst/>
                        </a:prstGeom>
                        <a:noFill/>
                        <a:ln>
                          <a:noFill/>
                        </a:ln>
                      </wps:spPr>
                      <wps:txbx>
                        <w:txbxContent>
                          <w:p>
                            <w:pPr>
                              <w:spacing w:line="500" w:lineRule="exact"/>
                              <w:rPr>
                                <w:rFonts w:hint="default" w:eastAsia="微软雅黑 Light"/>
                                <w:kern w:val="0"/>
                                <w:sz w:val="24"/>
                                <w:szCs w:val="24"/>
                                <w:lang w:val="en-US" w:eastAsia="zh-CN"/>
                              </w:rPr>
                            </w:pPr>
                            <w:r>
                              <w:rPr>
                                <w:rFonts w:hint="eastAsia" w:ascii="微软雅黑 Light" w:hAnsi="微软雅黑 Light" w:eastAsia="微软雅黑 Light" w:cs="Times New Roman"/>
                                <w:color w:val="404040"/>
                                <w:sz w:val="20"/>
                                <w:szCs w:val="20"/>
                              </w:rPr>
                              <w:t>现居：</w:t>
                            </w:r>
                            <w:r>
                              <w:rPr>
                                <w:rFonts w:hint="eastAsia" w:ascii="微软雅黑 Light" w:hAnsi="微软雅黑 Light" w:eastAsia="微软雅黑 Light" w:cs="Times New Roman"/>
                                <w:color w:val="404040"/>
                                <w:sz w:val="20"/>
                                <w:szCs w:val="20"/>
                                <w:lang w:val="en-US" w:eastAsia="zh-CN"/>
                              </w:rPr>
                              <w:t>北京市丰台区</w:t>
                            </w:r>
                          </w:p>
                        </w:txbxContent>
                      </wps:txbx>
                      <wps:bodyPr wrap="square" rtlCol="0">
                        <a:spAutoFit/>
                      </wps:bodyPr>
                    </wps:wsp>
                  </a:graphicData>
                </a:graphic>
              </wp:anchor>
            </w:drawing>
          </mc:Choice>
          <mc:Fallback>
            <w:pict>
              <v:shape id="文本框 42" o:spid="_x0000_s1026" o:spt="202" type="#_x0000_t202" style="position:absolute;left:0pt;margin-left:316.05pt;margin-top:87.85pt;height:28.65pt;width:192.05pt;z-index:251684864;mso-width-relative:page;mso-height-relative:page;" filled="f" stroked="f" coordsize="21600,21600" o:gfxdata="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8n9cM2AAAAAwB&#10;AAAPAAAAAAAAAAEAIAAAACIAAABkcnMvZG93bnJldi54bWxQSwECFAAUAAAACACHTuJAMBuIMqkB&#10;AAApAwAADgAAAAAAAAABACAAAAAnAQAAZHJzL2Uyb0RvYy54bWxQSwUGAAAAAAYABgBZAQAAQgUA&#10;AAAA&#10;">
                <v:fill on="f" focussize="0,0"/>
                <v:stroke on="f"/>
                <v:imagedata o:title=""/>
                <o:lock v:ext="edit" aspectratio="f"/>
                <v:textbox style="mso-fit-shape-to-text:t;">
                  <w:txbxContent>
                    <w:p>
                      <w:pPr>
                        <w:spacing w:line="500" w:lineRule="exact"/>
                        <w:rPr>
                          <w:rFonts w:hint="default" w:eastAsia="微软雅黑 Light"/>
                          <w:kern w:val="0"/>
                          <w:sz w:val="24"/>
                          <w:szCs w:val="24"/>
                          <w:lang w:val="en-US" w:eastAsia="zh-CN"/>
                        </w:rPr>
                      </w:pPr>
                      <w:r>
                        <w:rPr>
                          <w:rFonts w:hint="eastAsia" w:ascii="微软雅黑 Light" w:hAnsi="微软雅黑 Light" w:eastAsia="微软雅黑 Light" w:cs="Times New Roman"/>
                          <w:color w:val="404040"/>
                          <w:sz w:val="20"/>
                          <w:szCs w:val="20"/>
                        </w:rPr>
                        <w:t>现居：</w:t>
                      </w:r>
                      <w:r>
                        <w:rPr>
                          <w:rFonts w:hint="eastAsia" w:ascii="微软雅黑 Light" w:hAnsi="微软雅黑 Light" w:eastAsia="微软雅黑 Light" w:cs="Times New Roman"/>
                          <w:color w:val="404040"/>
                          <w:sz w:val="20"/>
                          <w:szCs w:val="20"/>
                          <w:lang w:val="en-US" w:eastAsia="zh-CN"/>
                        </w:rPr>
                        <w:t>北京市丰台区</w:t>
                      </w:r>
                    </w:p>
                  </w:txbxContent>
                </v:textbox>
              </v:shape>
            </w:pict>
          </mc:Fallback>
        </mc:AlternateContent>
      </w:r>
      <w:r>
        <mc:AlternateContent>
          <mc:Choice Requires="wps">
            <w:drawing>
              <wp:anchor distT="0" distB="0" distL="114300" distR="114300" simplePos="0" relativeHeight="251685888" behindDoc="0" locked="0" layoutInCell="1" allowOverlap="1">
                <wp:simplePos x="0" y="0"/>
                <wp:positionH relativeFrom="column">
                  <wp:posOffset>0</wp:posOffset>
                </wp:positionH>
                <wp:positionV relativeFrom="paragraph">
                  <wp:posOffset>231775</wp:posOffset>
                </wp:positionV>
                <wp:extent cx="3832225" cy="0"/>
                <wp:effectExtent l="0" t="0" r="0" b="0"/>
                <wp:wrapNone/>
                <wp:docPr id="61" name="直接连接符 60"/>
                <wp:cNvGraphicFramePr/>
                <a:graphic xmlns:a="http://schemas.openxmlformats.org/drawingml/2006/main">
                  <a:graphicData uri="http://schemas.microsoft.com/office/word/2010/wordprocessingShape">
                    <wps:wsp>
                      <wps:cNvCnPr/>
                      <wps:spPr>
                        <a:xfrm>
                          <a:off x="0" y="0"/>
                          <a:ext cx="3832225"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0" o:spid="_x0000_s1026" o:spt="20" style="position:absolute;left:0pt;margin-left:0pt;margin-top:18.25pt;height:0pt;width:301.75pt;z-index:251685888;mso-width-relative:page;mso-height-relative:page;" filled="f" stroked="t" coordsize="21600,21600" o:gfxdata="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Ilt1tQAAAAGAQAADwAAAAAA&#10;AAABACAAAAAiAAAAZHJzL2Rvd25yZXYueG1sUEsBAhQAFAAAAAgAh07iQKxVDCjeAQAAiAMAAA4A&#10;AAAAAAAAAQAgAAAAIwEAAGRycy9lMm9Eb2MueG1sUEsFBgAAAAAGAAYAWQEAAHMFAAAAAA==&#10;">
                <v:fill on="f" focussize="0,0"/>
                <v:stroke weight="2pt" color="#D0CECE [2894]" miterlimit="8" joinstyle="miter"/>
                <v:imagedata o:title=""/>
                <o:lock v:ext="edit" aspectratio="f"/>
              </v:line>
            </w:pict>
          </mc:Fallback>
        </mc:AlternateContent>
      </w:r>
      <w:r>
        <mc:AlternateContent>
          <mc:Choice Requires="wps">
            <w:drawing>
              <wp:anchor distT="0" distB="0" distL="114300" distR="114300" simplePos="0" relativeHeight="251686912" behindDoc="0" locked="0" layoutInCell="1" allowOverlap="1">
                <wp:simplePos x="0" y="0"/>
                <wp:positionH relativeFrom="column">
                  <wp:posOffset>252730</wp:posOffset>
                </wp:positionH>
                <wp:positionV relativeFrom="paragraph">
                  <wp:posOffset>6985</wp:posOffset>
                </wp:positionV>
                <wp:extent cx="0" cy="3207385"/>
                <wp:effectExtent l="0" t="0" r="38100" b="31115"/>
                <wp:wrapNone/>
                <wp:docPr id="64" name="直接连接符 63"/>
                <wp:cNvGraphicFramePr/>
                <a:graphic xmlns:a="http://schemas.openxmlformats.org/drawingml/2006/main">
                  <a:graphicData uri="http://schemas.microsoft.com/office/word/2010/wordprocessingShape">
                    <wps:wsp>
                      <wps:cNvCnPr/>
                      <wps:spPr>
                        <a:xfrm>
                          <a:off x="0" y="0"/>
                          <a:ext cx="0" cy="3207385"/>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3" o:spid="_x0000_s1026" o:spt="20" style="position:absolute;left:0pt;margin-left:19.9pt;margin-top:0.55pt;height:252.55pt;width:0pt;z-index:251686912;mso-width-relative:page;mso-height-relative:page;" filled="f" stroked="t" coordsize="21600,21600" o:gfxdata="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jcpj/tMAAAAHAQAADwAAAAAA&#10;AAABACAAAAAiAAAAZHJzL2Rvd25yZXYueG1sUEsBAhQAFAAAAAgAh07iQFGlTpXfAQAAiAMAAA4A&#10;AAAAAAAAAQAgAAAAIgEAAGRycy9lMm9Eb2MueG1sUEsFBgAAAAAGAAYAWQEAAHMFAAAAAA==&#10;">
                <v:fill on="f" focussize="0,0"/>
                <v:stroke weight="2pt" color="#D0CECE [2894]" miterlimit="8" joinstyle="miter"/>
                <v:imagedata o:title=""/>
                <o:lock v:ext="edit" aspectratio="f"/>
              </v:line>
            </w:pict>
          </mc:Fallback>
        </mc:AlternateContent>
      </w:r>
      <w:r>
        <mc:AlternateContent>
          <mc:Choice Requires="wps">
            <w:drawing>
              <wp:anchor distT="0" distB="0" distL="114300" distR="114300" simplePos="0" relativeHeight="251687936" behindDoc="0" locked="0" layoutInCell="1" allowOverlap="1">
                <wp:simplePos x="0" y="0"/>
                <wp:positionH relativeFrom="column">
                  <wp:posOffset>3733800</wp:posOffset>
                </wp:positionH>
                <wp:positionV relativeFrom="paragraph">
                  <wp:posOffset>10436225</wp:posOffset>
                </wp:positionV>
                <wp:extent cx="3832225" cy="0"/>
                <wp:effectExtent l="0" t="0" r="0" b="0"/>
                <wp:wrapNone/>
                <wp:docPr id="65" name="直接连接符 64"/>
                <wp:cNvGraphicFramePr/>
                <a:graphic xmlns:a="http://schemas.openxmlformats.org/drawingml/2006/main">
                  <a:graphicData uri="http://schemas.microsoft.com/office/word/2010/wordprocessingShape">
                    <wps:wsp>
                      <wps:cNvCnPr/>
                      <wps:spPr>
                        <a:xfrm>
                          <a:off x="0" y="0"/>
                          <a:ext cx="3832225"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4" o:spid="_x0000_s1026" o:spt="20" style="position:absolute;left:0pt;margin-left:294pt;margin-top:821.75pt;height:0pt;width:301.75pt;z-index:251687936;mso-width-relative:page;mso-height-relative:page;" filled="f" stroked="t" coordsize="21600,21600" o:gfxdata="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Bfk2DvZAAAADgEA&#10;AA8AAAAAAAAAAQAgAAAAIgAAAGRycy9kb3ducmV2LnhtbFBLAQIUABQAAAAIAIdO4kBMW6rH4AEA&#10;AIgDAAAOAAAAAAAAAAEAIAAAACgBAABkcnMvZTJvRG9jLnhtbFBLBQYAAAAABgAGAFkBAAB6BQAA&#10;AAA=&#10;">
                <v:fill on="f" focussize="0,0"/>
                <v:stroke weight="2pt" color="#D0CECE [2894]" miterlimit="8" joinstyle="miter"/>
                <v:imagedata o:title=""/>
                <o:lock v:ext="edit" aspectratio="f"/>
              </v:line>
            </w:pict>
          </mc:Fallback>
        </mc:AlternateContent>
      </w:r>
      <w:r>
        <mc:AlternateContent>
          <mc:Choice Requires="wps">
            <w:drawing>
              <wp:anchor distT="0" distB="0" distL="114300" distR="114300" simplePos="0" relativeHeight="251688960" behindDoc="0" locked="0" layoutInCell="1" allowOverlap="1">
                <wp:simplePos x="0" y="0"/>
                <wp:positionH relativeFrom="column">
                  <wp:posOffset>7306310</wp:posOffset>
                </wp:positionH>
                <wp:positionV relativeFrom="paragraph">
                  <wp:posOffset>7497445</wp:posOffset>
                </wp:positionV>
                <wp:extent cx="0" cy="3207385"/>
                <wp:effectExtent l="0" t="0" r="38100" b="31115"/>
                <wp:wrapNone/>
                <wp:docPr id="66" name="直接连接符 65"/>
                <wp:cNvGraphicFramePr/>
                <a:graphic xmlns:a="http://schemas.openxmlformats.org/drawingml/2006/main">
                  <a:graphicData uri="http://schemas.microsoft.com/office/word/2010/wordprocessingShape">
                    <wps:wsp>
                      <wps:cNvCnPr/>
                      <wps:spPr>
                        <a:xfrm>
                          <a:off x="0" y="0"/>
                          <a:ext cx="0" cy="3207385"/>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65" o:spid="_x0000_s1026" o:spt="20" style="position:absolute;left:0pt;margin-left:575.3pt;margin-top:590.35pt;height:252.55pt;width:0pt;z-index:251688960;mso-width-relative:page;mso-height-relative:page;" filled="f" stroked="t" coordsize="21600,21600" o:gfxdata="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xZsE/tkAAAAPAQAA&#10;DwAAAAAAAAABACAAAAAiAAAAZHJzL2Rvd25yZXYueG1sUEsBAhQAFAAAAAgAh07iQN76IJffAQAA&#10;iAMAAA4AAAAAAAAAAQAgAAAAKAEAAGRycy9lMm9Eb2MueG1sUEsFBgAAAAAGAAYAWQEAAHkFAAAA&#10;AA==&#10;">
                <v:fill on="f" focussize="0,0"/>
                <v:stroke weight="2pt" color="#D0CECE [2894]" miterlimit="8" joinstyle="miter"/>
                <v:imagedata o:title=""/>
                <o:lock v:ext="edit" aspectratio="f"/>
              </v:line>
            </w:pict>
          </mc:Fallback>
        </mc:AlternateContent>
      </w:r>
      <w:r>
        <mc:AlternateContent>
          <mc:Choice Requires="wpg">
            <w:drawing>
              <wp:anchor distT="0" distB="0" distL="114300" distR="114300" simplePos="0" relativeHeight="251689984" behindDoc="0" locked="0" layoutInCell="1" allowOverlap="1">
                <wp:simplePos x="0" y="0"/>
                <wp:positionH relativeFrom="column">
                  <wp:posOffset>490855</wp:posOffset>
                </wp:positionH>
                <wp:positionV relativeFrom="paragraph">
                  <wp:posOffset>1987550</wp:posOffset>
                </wp:positionV>
                <wp:extent cx="6529705" cy="319405"/>
                <wp:effectExtent l="0" t="0" r="61595" b="61595"/>
                <wp:wrapNone/>
                <wp:docPr id="84" name="组合 83"/>
                <wp:cNvGraphicFramePr/>
                <a:graphic xmlns:a="http://schemas.openxmlformats.org/drawingml/2006/main">
                  <a:graphicData uri="http://schemas.microsoft.com/office/word/2010/wordprocessingGroup">
                    <wpg:wgp>
                      <wpg:cNvGrpSpPr/>
                      <wpg:grpSpPr>
                        <a:xfrm>
                          <a:off x="0" y="0"/>
                          <a:ext cx="6529705" cy="319405"/>
                          <a:chOff x="491424" y="1981163"/>
                          <a:chExt cx="6530185" cy="319458"/>
                        </a:xfrm>
                      </wpg:grpSpPr>
                      <wps:wsp>
                        <wps:cNvPr id="33" name="直接连接符 33"/>
                        <wps:cNvCnPr/>
                        <wps:spPr>
                          <a:xfrm>
                            <a:off x="493270" y="2300621"/>
                            <a:ext cx="6528339" cy="0"/>
                          </a:xfrm>
                          <a:prstGeom prst="line">
                            <a:avLst/>
                          </a:prstGeom>
                          <a:ln>
                            <a:solidFill>
                              <a:schemeClr val="bg2">
                                <a:lumMod val="50000"/>
                              </a:schemeClr>
                            </a:solidFill>
                            <a:tailEnd type="diamond"/>
                          </a:ln>
                        </wps:spPr>
                        <wps:style>
                          <a:lnRef idx="1">
                            <a:schemeClr val="accent1"/>
                          </a:lnRef>
                          <a:fillRef idx="0">
                            <a:schemeClr val="accent1"/>
                          </a:fillRef>
                          <a:effectRef idx="0">
                            <a:schemeClr val="accent1"/>
                          </a:effectRef>
                          <a:fontRef idx="minor">
                            <a:schemeClr val="tx1"/>
                          </a:fontRef>
                        </wps:style>
                        <wps:bodyPr/>
                      </wps:wsp>
                      <wps:wsp>
                        <wps:cNvPr id="34" name="矩形 34"/>
                        <wps:cNvSpPr/>
                        <wps:spPr>
                          <a:xfrm>
                            <a:off x="491424" y="1981163"/>
                            <a:ext cx="349405" cy="3194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wgp>
                  </a:graphicData>
                </a:graphic>
              </wp:anchor>
            </w:drawing>
          </mc:Choice>
          <mc:Fallback>
            <w:pict>
              <v:group id="组合 83" o:spid="_x0000_s1026" o:spt="203" style="position:absolute;left:0pt;margin-left:38.65pt;margin-top:156.5pt;height:25.15pt;width:514.15pt;z-index:251689984;mso-width-relative:page;mso-height-relative:page;" coordorigin="491424,1981163" coordsize="6530185,319458" o:gfxdata="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">
                <o:lock v:ext="edit" aspectratio="f"/>
                <v:line id="_x0000_s1026" o:spid="_x0000_s1026" o:spt="20" style="position:absolute;left:493270;top:2300621;height:0;width:6528339;" filled="f" stroked="t" coordsize="21600,21600" o:gfxdata="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vBzzb4A&#10;AADbAAAADwAAAAAAAAABACAAAAAiAAAAZHJzL2Rvd25yZXYueG1sUEsBAhQAFAAAAAgAh07iQDMv&#10;BZ47AAAAOQAAABAAAAAAAAAAAQAgAAAADQEAAGRycy9zaGFwZXhtbC54bWxQSwUGAAAAAAYABgBb&#10;AQAAtwMAAAAA&#10;">
                  <v:fill on="f" focussize="0,0"/>
                  <v:stroke weight="0.5pt" color="#767171 [1614]" miterlimit="8" joinstyle="miter" endarrow="diamond"/>
                  <v:imagedata o:title=""/>
                  <o:lock v:ext="edit" aspectratio="f"/>
                </v:line>
                <v:rect id="_x0000_s1026" o:spid="_x0000_s1026" o:spt="1" style="position:absolute;left:491424;top:1981163;height:319458;width:349405;v-text-anchor:middle;" fillcolor="#767171 [1614]" filled="t" stroked="f" coordsize="21600,21600" o:gfxdata="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PEmhL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mc:AlternateContent>
          <mc:Choice Requires="wps">
            <w:drawing>
              <wp:anchor distT="0" distB="0" distL="114300" distR="114300" simplePos="0" relativeHeight="251694080" behindDoc="0" locked="0" layoutInCell="1" allowOverlap="1">
                <wp:simplePos x="0" y="0"/>
                <wp:positionH relativeFrom="column">
                  <wp:posOffset>509905</wp:posOffset>
                </wp:positionH>
                <wp:positionV relativeFrom="paragraph">
                  <wp:posOffset>2056765</wp:posOffset>
                </wp:positionV>
                <wp:extent cx="314325" cy="181610"/>
                <wp:effectExtent l="0" t="0" r="9525" b="8890"/>
                <wp:wrapNone/>
                <wp:docPr id="22" name="students-cap_469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314325" cy="181610"/>
                        </a:xfrm>
                        <a:custGeom>
                          <a:avLst/>
                          <a:gdLst>
                            <a:gd name="connsiteX0" fmla="*/ 122643 w 608203"/>
                            <a:gd name="connsiteY0" fmla="*/ 180930 h 352051"/>
                            <a:gd name="connsiteX1" fmla="*/ 304144 w 608203"/>
                            <a:gd name="connsiteY1" fmla="*/ 236743 h 352051"/>
                            <a:gd name="connsiteX2" fmla="*/ 485587 w 608203"/>
                            <a:gd name="connsiteY2" fmla="*/ 180930 h 352051"/>
                            <a:gd name="connsiteX3" fmla="*/ 485587 w 608203"/>
                            <a:gd name="connsiteY3" fmla="*/ 273108 h 352051"/>
                            <a:gd name="connsiteX4" fmla="*/ 485702 w 608203"/>
                            <a:gd name="connsiteY4" fmla="*/ 274086 h 352051"/>
                            <a:gd name="connsiteX5" fmla="*/ 304201 w 608203"/>
                            <a:gd name="connsiteY5" fmla="*/ 352051 h 352051"/>
                            <a:gd name="connsiteX6" fmla="*/ 122643 w 608203"/>
                            <a:gd name="connsiteY6" fmla="*/ 274086 h 352051"/>
                            <a:gd name="connsiteX7" fmla="*/ 122643 w 608203"/>
                            <a:gd name="connsiteY7" fmla="*/ 235822 h 352051"/>
                            <a:gd name="connsiteX8" fmla="*/ 304130 w 608203"/>
                            <a:gd name="connsiteY8" fmla="*/ 0 h 352051"/>
                            <a:gd name="connsiteX9" fmla="*/ 608203 w 608203"/>
                            <a:gd name="connsiteY9" fmla="*/ 116841 h 352051"/>
                            <a:gd name="connsiteX10" fmla="*/ 485548 w 608203"/>
                            <a:gd name="connsiteY10" fmla="*/ 160621 h 352051"/>
                            <a:gd name="connsiteX11" fmla="*/ 304130 w 608203"/>
                            <a:gd name="connsiteY11" fmla="*/ 216424 h 352051"/>
                            <a:gd name="connsiteX12" fmla="*/ 122655 w 608203"/>
                            <a:gd name="connsiteY12" fmla="*/ 160621 h 352051"/>
                            <a:gd name="connsiteX13" fmla="*/ 107906 w 608203"/>
                            <a:gd name="connsiteY13" fmla="*/ 155386 h 352051"/>
                            <a:gd name="connsiteX14" fmla="*/ 139823 w 608203"/>
                            <a:gd name="connsiteY14" fmla="*/ 144973 h 352051"/>
                            <a:gd name="connsiteX15" fmla="*/ 142876 w 608203"/>
                            <a:gd name="connsiteY15" fmla="*/ 137552 h 352051"/>
                            <a:gd name="connsiteX16" fmla="*/ 100013 w 608203"/>
                            <a:gd name="connsiteY16" fmla="*/ 147216 h 352051"/>
                            <a:gd name="connsiteX17" fmla="*/ 100013 w 608203"/>
                            <a:gd name="connsiteY17" fmla="*/ 157917 h 352051"/>
                            <a:gd name="connsiteX18" fmla="*/ 92351 w 608203"/>
                            <a:gd name="connsiteY18" fmla="*/ 286781 h 352051"/>
                            <a:gd name="connsiteX19" fmla="*/ 34740 w 608203"/>
                            <a:gd name="connsiteY19" fmla="*/ 286781 h 352051"/>
                            <a:gd name="connsiteX20" fmla="*/ 74146 w 608203"/>
                            <a:gd name="connsiteY20" fmla="*/ 143304 h 352051"/>
                            <a:gd name="connsiteX21" fmla="*/ 77142 w 608203"/>
                            <a:gd name="connsiteY21" fmla="*/ 134503 h 352051"/>
                            <a:gd name="connsiteX22" fmla="*/ 97536 w 608203"/>
                            <a:gd name="connsiteY22" fmla="*/ 129670 h 352051"/>
                            <a:gd name="connsiteX23" fmla="*/ 94137 w 608203"/>
                            <a:gd name="connsiteY23" fmla="*/ 126161 h 352051"/>
                            <a:gd name="connsiteX24" fmla="*/ 70343 w 608203"/>
                            <a:gd name="connsiteY24" fmla="*/ 128174 h 352051"/>
                            <a:gd name="connsiteX25" fmla="*/ 64813 w 608203"/>
                            <a:gd name="connsiteY25" fmla="*/ 139968 h 352051"/>
                            <a:gd name="connsiteX26" fmla="*/ 0 w 608203"/>
                            <a:gd name="connsiteY26" fmla="*/ 116841 h 35205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608203" h="352051">
                              <a:moveTo>
                                <a:pt x="122643" y="180930"/>
                              </a:moveTo>
                              <a:lnTo>
                                <a:pt x="304144" y="236743"/>
                              </a:lnTo>
                              <a:lnTo>
                                <a:pt x="485587" y="180930"/>
                              </a:lnTo>
                              <a:lnTo>
                                <a:pt x="485587" y="273108"/>
                              </a:lnTo>
                              <a:cubicBezTo>
                                <a:pt x="485587" y="273395"/>
                                <a:pt x="485702" y="273740"/>
                                <a:pt x="485702" y="274086"/>
                              </a:cubicBezTo>
                              <a:cubicBezTo>
                                <a:pt x="485702" y="317182"/>
                                <a:pt x="404401" y="352051"/>
                                <a:pt x="304201" y="352051"/>
                              </a:cubicBezTo>
                              <a:cubicBezTo>
                                <a:pt x="203944" y="352051"/>
                                <a:pt x="122643" y="317182"/>
                                <a:pt x="122643" y="274086"/>
                              </a:cubicBezTo>
                              <a:lnTo>
                                <a:pt x="122643" y="235822"/>
                              </a:lnTo>
                              <a:close/>
                              <a:moveTo>
                                <a:pt x="304130" y="0"/>
                              </a:moveTo>
                              <a:lnTo>
                                <a:pt x="608203" y="116841"/>
                              </a:lnTo>
                              <a:lnTo>
                                <a:pt x="485548" y="160621"/>
                              </a:lnTo>
                              <a:lnTo>
                                <a:pt x="304130" y="216424"/>
                              </a:lnTo>
                              <a:lnTo>
                                <a:pt x="122655" y="160621"/>
                              </a:lnTo>
                              <a:lnTo>
                                <a:pt x="107906" y="155386"/>
                              </a:lnTo>
                              <a:lnTo>
                                <a:pt x="139823" y="144973"/>
                              </a:lnTo>
                              <a:lnTo>
                                <a:pt x="142876" y="137552"/>
                              </a:lnTo>
                              <a:lnTo>
                                <a:pt x="100013" y="147216"/>
                              </a:lnTo>
                              <a:lnTo>
                                <a:pt x="100013" y="157917"/>
                              </a:lnTo>
                              <a:lnTo>
                                <a:pt x="92351" y="286781"/>
                              </a:lnTo>
                              <a:cubicBezTo>
                                <a:pt x="63545" y="303925"/>
                                <a:pt x="34740" y="286781"/>
                                <a:pt x="34740" y="286781"/>
                              </a:cubicBezTo>
                              <a:cubicBezTo>
                                <a:pt x="27999" y="239665"/>
                                <a:pt x="74146" y="143304"/>
                                <a:pt x="74146" y="143304"/>
                              </a:cubicBezTo>
                              <a:lnTo>
                                <a:pt x="77142" y="134503"/>
                              </a:lnTo>
                              <a:lnTo>
                                <a:pt x="97536" y="129670"/>
                              </a:lnTo>
                              <a:lnTo>
                                <a:pt x="94137" y="126161"/>
                              </a:lnTo>
                              <a:lnTo>
                                <a:pt x="70343" y="128174"/>
                              </a:lnTo>
                              <a:lnTo>
                                <a:pt x="64813" y="139968"/>
                              </a:lnTo>
                              <a:lnTo>
                                <a:pt x="0" y="116841"/>
                              </a:lnTo>
                              <a:close/>
                            </a:path>
                          </a:pathLst>
                        </a:custGeom>
                        <a:solidFill>
                          <a:schemeClr val="bg1"/>
                        </a:solidFill>
                        <a:ln>
                          <a:noFill/>
                        </a:ln>
                      </wps:spPr>
                      <wps:bodyPr/>
                    </wps:wsp>
                  </a:graphicData>
                </a:graphic>
              </wp:anchor>
            </w:drawing>
          </mc:Choice>
          <mc:Fallback>
            <w:pict>
              <v:shape id="students-cap_46955" o:spid="_x0000_s1026" o:spt="100" style="position:absolute;left:0pt;margin-left:40.15pt;margin-top:161.95pt;height:14.3pt;width:24.75pt;z-index:251694080;mso-width-relative:page;mso-height-relative:page;" fillcolor="#FFFFFF [3212]" filled="t" stroked="f" coordsize="608203,352051" o:gfxdata="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" path="m122643,180930l304144,236743,485587,180930,485587,273108c485587,273395,485702,273740,485702,274086c485702,317182,404401,352051,304201,352051c203944,352051,122643,317182,122643,274086l122643,235822xm304130,0l608203,116841,485548,160621,304130,216424,122655,160621,107906,155386,139823,144973,142876,137552,100013,147216,100013,157917,92351,286781c63545,303925,34740,286781,34740,286781c27999,239665,74146,143304,74146,143304l77142,134503,97536,129670,94137,126161,70343,128174,64813,139968,0,116841xe">
                <v:path o:connectlocs="63383,93335;157184,122126;250955,93335;250955,140886;251015,141390;157213,181610;63383,141390;63383,121651;157177,0;314325,60273;250935,82858;157177,111645;63389,82858;55766,80157;72261,74786;73839,70957;51687,75943;51687,81463;47727,147939;17953,147939;38319,73925;39867,69385;50407,66891;48650,65081;36353,66120;33495,72204;0,60273" o:connectangles="0,0,0,0,0,0,0,0,0,0,0,0,0,0,0,0,0,0,0,0,0,0,0,0,0,0,0"/>
                <v:fill on="t" focussize="0,0"/>
                <v:stroke on="f"/>
                <v:imagedata o:title=""/>
                <o:lock v:ext="edit" aspectratio="t"/>
              </v:shape>
            </w:pict>
          </mc:Fallback>
        </mc:AlternateContent>
      </w:r>
    </w:p>
    <w:p>
      <w:pPr>
        <w:widowControl/>
        <w:jc w:val="left"/>
      </w:pPr>
      <w:r>
        <w:rPr>
          <w:sz w:val="21"/>
        </w:rPr>
        <mc:AlternateContent>
          <mc:Choice Requires="wps">
            <w:drawing>
              <wp:anchor distT="0" distB="0" distL="114300" distR="114300" simplePos="0" relativeHeight="251801600" behindDoc="0" locked="0" layoutInCell="1" allowOverlap="1">
                <wp:simplePos x="0" y="0"/>
                <wp:positionH relativeFrom="column">
                  <wp:posOffset>452755</wp:posOffset>
                </wp:positionH>
                <wp:positionV relativeFrom="paragraph">
                  <wp:posOffset>3885565</wp:posOffset>
                </wp:positionV>
                <wp:extent cx="6517640" cy="6263640"/>
                <wp:effectExtent l="0" t="0" r="0" b="0"/>
                <wp:wrapNone/>
                <wp:docPr id="13" name="文本框 13"/>
                <wp:cNvGraphicFramePr/>
                <a:graphic xmlns:a="http://schemas.openxmlformats.org/drawingml/2006/main">
                  <a:graphicData uri="http://schemas.microsoft.com/office/word/2010/wordprocessingShape">
                    <wps:wsp>
                      <wps:cNvSpPr txBox="1"/>
                      <wps:spPr>
                        <a:xfrm>
                          <a:off x="499110" y="4380230"/>
                          <a:ext cx="6517640" cy="6263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熟练使用Java语言，能够使用Dream weaver、Adobe Photoshop CS6、Eclipse等工具结合CSS、Ajax、</w:t>
                            </w:r>
                            <w:bookmarkStart w:id="0" w:name="OLE_LINK1"/>
                            <w:r>
                              <w:rPr>
                                <w:rFonts w:hint="eastAsia" w:ascii="微软雅黑 Light" w:hAnsi="微软雅黑 Light" w:eastAsia="微软雅黑 Light" w:cs="Times New Roman"/>
                                <w:color w:val="404040"/>
                                <w:sz w:val="22"/>
                                <w:lang w:val="en-US" w:eastAsia="zh-CN"/>
                              </w:rPr>
                              <w:t>JavaScript</w:t>
                            </w:r>
                            <w:bookmarkEnd w:id="0"/>
                            <w:r>
                              <w:rPr>
                                <w:rFonts w:hint="eastAsia" w:ascii="微软雅黑 Light" w:hAnsi="微软雅黑 Light" w:eastAsia="微软雅黑 Light" w:cs="Times New Roman"/>
                                <w:color w:val="404040"/>
                                <w:sz w:val="22"/>
                                <w:lang w:val="en-US" w:eastAsia="zh-CN"/>
                              </w:rPr>
                              <w:t xml:space="preserve"> 等技术制作网页，使用Struts2、Hibernate、Spring等开源框架技术进行动态网页项目的开发，熟悉MVC三层架构的开发模式；在阿里云ECS服务器部署自己用Eclipse制作的动态网页项目，进行优化升级</w:t>
                            </w:r>
                          </w:p>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练操作MySql数据库，可以根据业务需要编写相关统计报表查询脚本，编写存储过程和存储函数；熟练使用ETL工具Kettle对数据库的数据进行迁移、转换及关联等操作，熟练使用正则表达式；熟悉数据仓库，能够使用Dacp进行任务调度；了解数据库调优策略；了解Solr索引，能够进行常见的索引查询；了解阿里云的DRDS分布式数据库，了解Oracle数据库</w:t>
                            </w:r>
                          </w:p>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熟练使用Linux系统及常见命令，对环境部署、文件管理和文档编辑操作有较好认知，熟悉Shell编程，能够使用Shell 语言进行常用的</w:t>
                            </w:r>
                            <w:r>
                              <w:rPr>
                                <w:rFonts w:hint="eastAsia" w:ascii="微软雅黑 Light" w:hAnsi="微软雅黑 Light" w:eastAsia="微软雅黑 Light" w:cs="Times New Roman"/>
                                <w:color w:val="auto"/>
                                <w:sz w:val="22"/>
                                <w:lang w:val="en-US" w:eastAsia="zh-CN"/>
                              </w:rPr>
                              <w:t>脚本编写（定时任务备份日志、内存预警），确保系统的线上监控</w:t>
                            </w:r>
                          </w:p>
                          <w:p>
                            <w:pPr>
                              <w:numPr>
                                <w:ilvl w:val="0"/>
                                <w:numId w:val="1"/>
                              </w:numPr>
                              <w:tabs>
                                <w:tab w:val="left" w:pos="420"/>
                                <w:tab w:val="left" w:pos="1890"/>
                                <w:tab w:val="left" w:pos="2100"/>
                                <w:tab w:val="clear" w:pos="312"/>
                              </w:tabs>
                              <w:spacing w:line="400" w:lineRule="exact"/>
                              <w:textAlignment w:val="baseline"/>
                              <w:rPr>
                                <w:rFonts w:hint="default"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练使用TestNG测试套件进行常见的自动化测试（组测试、依赖测试、参数化测试、异常测试），输出自动化测试报告Extent-Report；使用Moco框架模拟Get/Post请求；能够使用Postman工具进行进行接口批量、定期测试，并输出测试集合报告；熟悉HTTP请求，并能够使用Postman抓取客户端向服务器端发起的请求；了解Jmeter，能够使用Jmeter对接口或数据库进行性能测试，输出测试报告（汇总图、聚合图报告、图形结果）</w:t>
                            </w:r>
                          </w:p>
                          <w:p>
                            <w:pPr>
                              <w:numPr>
                                <w:ilvl w:val="0"/>
                                <w:numId w:val="1"/>
                              </w:numPr>
                              <w:tabs>
                                <w:tab w:val="left" w:pos="420"/>
                                <w:tab w:val="left" w:pos="1890"/>
                                <w:tab w:val="left" w:pos="2100"/>
                                <w:tab w:val="clear" w:pos="312"/>
                              </w:tabs>
                              <w:spacing w:line="400" w:lineRule="exact"/>
                              <w:textAlignment w:val="baseline"/>
                              <w:rPr>
                                <w:rFonts w:hint="default"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熟悉使用Github、SVN版本控制系统，进行文档或分支的更新</w:t>
                            </w:r>
                          </w:p>
                          <w:p>
                            <w:pPr>
                              <w:numPr>
                                <w:ilvl w:val="0"/>
                                <w:numId w:val="1"/>
                              </w:numPr>
                              <w:tabs>
                                <w:tab w:val="left" w:pos="420"/>
                                <w:tab w:val="left" w:pos="1890"/>
                                <w:tab w:val="left" w:pos="2100"/>
                                <w:tab w:val="clear" w:pos="312"/>
                              </w:tabs>
                              <w:spacing w:line="400" w:lineRule="exact"/>
                              <w:textAlignment w:val="baseline"/>
                              <w:rPr>
                                <w:rFonts w:hint="default"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很强的业务理解能力和思路清晰的沟通能力，能够根据业务场景设计与执行测试用例，在测试过程中能快速、准确的找出问题，定位产品软件中的缺陷与问题，积极与研发同事积极沟通，推动问题解决</w:t>
                            </w:r>
                          </w:p>
                          <w:p>
                            <w:pPr>
                              <w:numPr>
                                <w:ilvl w:val="0"/>
                                <w:numId w:val="1"/>
                              </w:numPr>
                              <w:tabs>
                                <w:tab w:val="left" w:pos="420"/>
                                <w:tab w:val="left" w:pos="1890"/>
                                <w:tab w:val="left" w:pos="2100"/>
                                <w:tab w:val="clear" w:pos="312"/>
                              </w:tabs>
                              <w:spacing w:line="400" w:lineRule="exact"/>
                              <w:textAlignment w:val="baseline"/>
                              <w:rPr>
                                <w:rFonts w:hint="default"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丰富的差旅经验，熟悉网络通信的基本原理及常见问题，了解阿里云安全组级VPC原理；曾</w:t>
                            </w:r>
                            <w:r>
                              <w:rPr>
                                <w:rFonts w:hint="default" w:ascii="微软雅黑 Light" w:hAnsi="微软雅黑 Light" w:eastAsia="微软雅黑 Light" w:cs="Times New Roman"/>
                                <w:color w:val="404040"/>
                                <w:sz w:val="22"/>
                                <w:lang w:val="en-US" w:eastAsia="zh-CN"/>
                              </w:rPr>
                              <w:t>参与试点省份的系统环境配置，</w:t>
                            </w:r>
                            <w:r>
                              <w:rPr>
                                <w:rFonts w:hint="eastAsia" w:ascii="微软雅黑 Light" w:hAnsi="微软雅黑 Light" w:eastAsia="微软雅黑 Light" w:cs="Times New Roman"/>
                                <w:color w:val="404040"/>
                                <w:sz w:val="22"/>
                                <w:lang w:val="en-US" w:eastAsia="zh-CN"/>
                              </w:rPr>
                              <w:t>使得各省份正常使用系统相关功能，沟通和表达能力强，能够快速了解相关业务场景</w:t>
                            </w:r>
                          </w:p>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了解Python语言，能够使用Idle shell获取动态网页内容</w:t>
                            </w:r>
                          </w:p>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 xml:space="preserve">与客户进行相关功能的验收，演示系统相关功能，收集客户的需求并进行方案讨论和进度排期 </w:t>
                            </w:r>
                          </w:p>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熟悉常用的办公软件，进行音频视频的剪辑制作，编辑系统相关功能的QA手册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65pt;margin-top:305.95pt;height:493.2pt;width:513.2pt;z-index:251801600;mso-width-relative:page;mso-height-relative:page;" filled="f" stroked="f" coordsize="21600,21600" o:gfxdata="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m3W2DdAAAADAEAAA8AAAAAAAAAAQAgAAAAIgAAAGRycy9kb3ducmV2LnhtbFBLAQIU&#10;ABQAAAAIAIdO4kA8TKDwJwIAACYEAAAOAAAAAAAAAAEAIAAAACwBAABkcnMvZTJvRG9jLnhtbFBL&#10;BQYAAAAABgAGAFkBAADFBQAAAAA=&#10;">
                <v:fill on="f" focussize="0,0"/>
                <v:stroke on="f" weight="0.5pt"/>
                <v:imagedata o:title=""/>
                <o:lock v:ext="edit" aspectratio="f"/>
                <v:textbox>
                  <w:txbxContent>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熟练使用Java语言，能够使用Dream weaver、Adobe Photoshop CS6、Eclipse等工具结合CSS、Ajax、</w:t>
                      </w:r>
                      <w:bookmarkStart w:id="0" w:name="OLE_LINK1"/>
                      <w:r>
                        <w:rPr>
                          <w:rFonts w:hint="eastAsia" w:ascii="微软雅黑 Light" w:hAnsi="微软雅黑 Light" w:eastAsia="微软雅黑 Light" w:cs="Times New Roman"/>
                          <w:color w:val="404040"/>
                          <w:sz w:val="22"/>
                          <w:lang w:val="en-US" w:eastAsia="zh-CN"/>
                        </w:rPr>
                        <w:t>JavaScript</w:t>
                      </w:r>
                      <w:bookmarkEnd w:id="0"/>
                      <w:r>
                        <w:rPr>
                          <w:rFonts w:hint="eastAsia" w:ascii="微软雅黑 Light" w:hAnsi="微软雅黑 Light" w:eastAsia="微软雅黑 Light" w:cs="Times New Roman"/>
                          <w:color w:val="404040"/>
                          <w:sz w:val="22"/>
                          <w:lang w:val="en-US" w:eastAsia="zh-CN"/>
                        </w:rPr>
                        <w:t xml:space="preserve"> 等技术制作网页，使用Struts2、Hibernate、Spring等开源框架技术进行动态网页项目的开发，熟悉MVC三层架构的开发模式；在阿里云ECS服务器部署自己用Eclipse制作的动态网页项目，进行优化升级</w:t>
                      </w:r>
                    </w:p>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练操作MySql数据库，可以根据业务需要编写相关统计报表查询脚本，编写存储过程和存储函数；熟练使用ETL工具Kettle对数据库的数据进行迁移、转换及关联等操作，熟练使用正则表达式；熟悉数据仓库，能够使用Dacp进行任务调度；了解数据库调优策略；了解Solr索引，能够进行常见的索引查询；了解阿里云的DRDS分布式数据库，了解Oracle数据库</w:t>
                      </w:r>
                    </w:p>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熟练使用Linux系统及常见命令，对环境部署、文件管理和文档编辑操作有较好认知，熟悉Shell编程，能够使用Shell 语言进行常用的</w:t>
                      </w:r>
                      <w:r>
                        <w:rPr>
                          <w:rFonts w:hint="eastAsia" w:ascii="微软雅黑 Light" w:hAnsi="微软雅黑 Light" w:eastAsia="微软雅黑 Light" w:cs="Times New Roman"/>
                          <w:color w:val="auto"/>
                          <w:sz w:val="22"/>
                          <w:lang w:val="en-US" w:eastAsia="zh-CN"/>
                        </w:rPr>
                        <w:t>脚本编写（定时任务备份日志、内存预警），确保系统的线上监控</w:t>
                      </w:r>
                    </w:p>
                    <w:p>
                      <w:pPr>
                        <w:numPr>
                          <w:ilvl w:val="0"/>
                          <w:numId w:val="1"/>
                        </w:numPr>
                        <w:tabs>
                          <w:tab w:val="left" w:pos="420"/>
                          <w:tab w:val="left" w:pos="1890"/>
                          <w:tab w:val="left" w:pos="2100"/>
                          <w:tab w:val="clear" w:pos="312"/>
                        </w:tabs>
                        <w:spacing w:line="400" w:lineRule="exact"/>
                        <w:textAlignment w:val="baseline"/>
                        <w:rPr>
                          <w:rFonts w:hint="default"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练使用TestNG测试套件进行常见的自动化测试（组测试、依赖测试、参数化测试、异常测试），输出自动化测试报告Extent-Report；使用Moco框架模拟Get/Post请求；能够使用Postman工具进行进行接口批量、定期测试，并输出测试集合报告；熟悉HTTP请求，并能够使用Postman抓取客户端向服务器端发起的请求；了解Jmeter，能够使用Jmeter对接口或数据库进行性能测试，输出测试报告（汇总图、聚合图报告、图形结果）</w:t>
                      </w:r>
                    </w:p>
                    <w:p>
                      <w:pPr>
                        <w:numPr>
                          <w:ilvl w:val="0"/>
                          <w:numId w:val="1"/>
                        </w:numPr>
                        <w:tabs>
                          <w:tab w:val="left" w:pos="420"/>
                          <w:tab w:val="left" w:pos="1890"/>
                          <w:tab w:val="left" w:pos="2100"/>
                          <w:tab w:val="clear" w:pos="312"/>
                        </w:tabs>
                        <w:spacing w:line="400" w:lineRule="exact"/>
                        <w:textAlignment w:val="baseline"/>
                        <w:rPr>
                          <w:rFonts w:hint="default"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熟悉使用Github、SVN版本控制系统，进行文档或分支的更新</w:t>
                      </w:r>
                    </w:p>
                    <w:p>
                      <w:pPr>
                        <w:numPr>
                          <w:ilvl w:val="0"/>
                          <w:numId w:val="1"/>
                        </w:numPr>
                        <w:tabs>
                          <w:tab w:val="left" w:pos="420"/>
                          <w:tab w:val="left" w:pos="1890"/>
                          <w:tab w:val="left" w:pos="2100"/>
                          <w:tab w:val="clear" w:pos="312"/>
                        </w:tabs>
                        <w:spacing w:line="400" w:lineRule="exact"/>
                        <w:textAlignment w:val="baseline"/>
                        <w:rPr>
                          <w:rFonts w:hint="default"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很强的业务理解能力和思路清晰的沟通能力，能够根据业务场景设计与执行测试用例，在测试过程中能快速、准确的找出问题，定位产品软件中的缺陷与问题，积极与研发同事积极沟通，推动问题解决</w:t>
                      </w:r>
                    </w:p>
                    <w:p>
                      <w:pPr>
                        <w:numPr>
                          <w:ilvl w:val="0"/>
                          <w:numId w:val="1"/>
                        </w:numPr>
                        <w:tabs>
                          <w:tab w:val="left" w:pos="420"/>
                          <w:tab w:val="left" w:pos="1890"/>
                          <w:tab w:val="left" w:pos="2100"/>
                          <w:tab w:val="clear" w:pos="312"/>
                        </w:tabs>
                        <w:spacing w:line="400" w:lineRule="exact"/>
                        <w:textAlignment w:val="baseline"/>
                        <w:rPr>
                          <w:rFonts w:hint="default"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丰富的差旅经验，熟悉网络通信的基本原理及常见问题，了解阿里云安全组级VPC原理；曾</w:t>
                      </w:r>
                      <w:r>
                        <w:rPr>
                          <w:rFonts w:hint="default" w:ascii="微软雅黑 Light" w:hAnsi="微软雅黑 Light" w:eastAsia="微软雅黑 Light" w:cs="Times New Roman"/>
                          <w:color w:val="404040"/>
                          <w:sz w:val="22"/>
                          <w:lang w:val="en-US" w:eastAsia="zh-CN"/>
                        </w:rPr>
                        <w:t>参与试点省份的系统环境配置，</w:t>
                      </w:r>
                      <w:r>
                        <w:rPr>
                          <w:rFonts w:hint="eastAsia" w:ascii="微软雅黑 Light" w:hAnsi="微软雅黑 Light" w:eastAsia="微软雅黑 Light" w:cs="Times New Roman"/>
                          <w:color w:val="404040"/>
                          <w:sz w:val="22"/>
                          <w:lang w:val="en-US" w:eastAsia="zh-CN"/>
                        </w:rPr>
                        <w:t>使得各省份正常使用系统相关功能，沟通和表达能力强，能够快速了解相关业务场景</w:t>
                      </w:r>
                    </w:p>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了解Python语言，能够使用Idle shell获取动态网页内容</w:t>
                      </w:r>
                    </w:p>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 xml:space="preserve">与客户进行相关功能的验收，演示系统相关功能，收集客户的需求并进行方案讨论和进度排期 </w:t>
                      </w:r>
                    </w:p>
                    <w:p>
                      <w:pPr>
                        <w:numPr>
                          <w:ilvl w:val="0"/>
                          <w:numId w:val="1"/>
                        </w:numPr>
                        <w:tabs>
                          <w:tab w:val="left" w:pos="420"/>
                          <w:tab w:val="left" w:pos="1890"/>
                          <w:tab w:val="left" w:pos="2100"/>
                          <w:tab w:val="clear" w:pos="312"/>
                        </w:tabs>
                        <w:spacing w:line="400" w:lineRule="exact"/>
                        <w:textAlignment w:val="baseline"/>
                        <w:rPr>
                          <w:rFonts w:hint="eastAsia" w:ascii="微软雅黑 Light" w:hAnsi="微软雅黑 Light" w:eastAsia="微软雅黑 Light" w:cs="Times New Roman"/>
                          <w:color w:val="404040"/>
                          <w:sz w:val="22"/>
                          <w:lang w:val="en-US" w:eastAsia="zh-CN"/>
                        </w:rPr>
                      </w:pPr>
                      <w:r>
                        <w:rPr>
                          <w:rFonts w:hint="eastAsia" w:ascii="微软雅黑 Light" w:hAnsi="微软雅黑 Light" w:eastAsia="微软雅黑 Light" w:cs="Times New Roman"/>
                          <w:color w:val="404040"/>
                          <w:sz w:val="22"/>
                          <w:lang w:val="en-US" w:eastAsia="zh-CN"/>
                        </w:rPr>
                        <w:t>熟悉常用的办公软件，进行音频视频的剪辑制作，编辑系统相关功能的QA手册</w:t>
                      </w:r>
                    </w:p>
                    <w:p/>
                  </w:txbxContent>
                </v:textbox>
              </v:shape>
            </w:pict>
          </mc:Fallback>
        </mc:AlternateContent>
      </w:r>
      <w:r>
        <mc:AlternateContent>
          <mc:Choice Requires="wpg">
            <w:drawing>
              <wp:anchor distT="0" distB="0" distL="114300" distR="114300" simplePos="0" relativeHeight="251691008" behindDoc="0" locked="0" layoutInCell="1" allowOverlap="1">
                <wp:simplePos x="0" y="0"/>
                <wp:positionH relativeFrom="column">
                  <wp:posOffset>490855</wp:posOffset>
                </wp:positionH>
                <wp:positionV relativeFrom="paragraph">
                  <wp:posOffset>3481705</wp:posOffset>
                </wp:positionV>
                <wp:extent cx="6529705" cy="319405"/>
                <wp:effectExtent l="0" t="0" r="61595" b="61595"/>
                <wp:wrapNone/>
                <wp:docPr id="83" name="组合 82"/>
                <wp:cNvGraphicFramePr/>
                <a:graphic xmlns:a="http://schemas.openxmlformats.org/drawingml/2006/main">
                  <a:graphicData uri="http://schemas.microsoft.com/office/word/2010/wordprocessingGroup">
                    <wpg:wgp>
                      <wpg:cNvGrpSpPr/>
                      <wpg:grpSpPr>
                        <a:xfrm>
                          <a:off x="0" y="0"/>
                          <a:ext cx="6529705" cy="319405"/>
                          <a:chOff x="491424" y="3863560"/>
                          <a:chExt cx="6530185" cy="319458"/>
                        </a:xfrm>
                      </wpg:grpSpPr>
                      <wps:wsp>
                        <wps:cNvPr id="35" name="直接连接符 35"/>
                        <wps:cNvCnPr/>
                        <wps:spPr>
                          <a:xfrm>
                            <a:off x="493270" y="4180057"/>
                            <a:ext cx="6528339" cy="0"/>
                          </a:xfrm>
                          <a:prstGeom prst="line">
                            <a:avLst/>
                          </a:prstGeom>
                          <a:ln>
                            <a:solidFill>
                              <a:schemeClr val="bg2">
                                <a:lumMod val="50000"/>
                              </a:schemeClr>
                            </a:solidFill>
                            <a:tailEnd type="diamond"/>
                          </a:ln>
                        </wps:spPr>
                        <wps:style>
                          <a:lnRef idx="1">
                            <a:schemeClr val="accent1"/>
                          </a:lnRef>
                          <a:fillRef idx="0">
                            <a:schemeClr val="accent1"/>
                          </a:fillRef>
                          <a:effectRef idx="0">
                            <a:schemeClr val="accent1"/>
                          </a:effectRef>
                          <a:fontRef idx="minor">
                            <a:schemeClr val="tx1"/>
                          </a:fontRef>
                        </wps:style>
                        <wps:bodyPr/>
                      </wps:wsp>
                      <wps:wsp>
                        <wps:cNvPr id="36" name="矩形 36"/>
                        <wps:cNvSpPr/>
                        <wps:spPr>
                          <a:xfrm>
                            <a:off x="491424" y="3863560"/>
                            <a:ext cx="349405" cy="3194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wgp>
                  </a:graphicData>
                </a:graphic>
              </wp:anchor>
            </w:drawing>
          </mc:Choice>
          <mc:Fallback>
            <w:pict>
              <v:group id="组合 82" o:spid="_x0000_s1026" o:spt="203" style="position:absolute;left:0pt;margin-left:38.65pt;margin-top:274.15pt;height:25.15pt;width:514.15pt;z-index:251691008;mso-width-relative:page;mso-height-relative:page;" coordorigin="491424,3863560" coordsize="6530185,319458" o:gfxdata="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">
                <o:lock v:ext="edit" aspectratio="f"/>
                <v:line id="_x0000_s1026" o:spid="_x0000_s1026" o:spt="20" style="position:absolute;left:493270;top:4180057;height:0;width:6528339;" filled="f" stroked="t" coordsize="21600,21600" o:gfxdata="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VU4ivQAA&#10;ANsAAAAPAAAAAAAAAAEAIAAAACIAAABkcnMvZG93bnJldi54bWxQSwECFAAUAAAACACHTuJAMy8F&#10;njsAAAA5AAAAEAAAAAAAAAABACAAAAAMAQAAZHJzL3NoYXBleG1sLnhtbFBLBQYAAAAABgAGAFsB&#10;AAC2AwAAAAA=&#10;">
                  <v:fill on="f" focussize="0,0"/>
                  <v:stroke weight="0.5pt" color="#767171 [1614]" miterlimit="8" joinstyle="miter" endarrow="diamond"/>
                  <v:imagedata o:title=""/>
                  <o:lock v:ext="edit" aspectratio="f"/>
                </v:line>
                <v:rect id="_x0000_s1026" o:spid="_x0000_s1026" o:spt="1" style="position:absolute;left:491424;top:3863560;height:319458;width:349405;v-text-anchor:middle;" fillcolor="#767171 [1614]" filled="t" stroked="f" coordsize="21600,21600" o:gfxdata="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NvHW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rFonts w:hint="eastAsia"/>
        </w:rPr>
        <mc:AlternateContent>
          <mc:Choice Requires="wps">
            <w:drawing>
              <wp:anchor distT="0" distB="0" distL="114300" distR="114300" simplePos="0" relativeHeight="251800576" behindDoc="0" locked="0" layoutInCell="1" allowOverlap="1">
                <wp:simplePos x="0" y="0"/>
                <wp:positionH relativeFrom="column">
                  <wp:posOffset>549275</wp:posOffset>
                </wp:positionH>
                <wp:positionV relativeFrom="paragraph">
                  <wp:posOffset>3478530</wp:posOffset>
                </wp:positionV>
                <wp:extent cx="234950" cy="299085"/>
                <wp:effectExtent l="0" t="0" r="13970" b="3175"/>
                <wp:wrapNone/>
                <wp:docPr id="135" name="任意多边形: 形状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34950" cy="299085"/>
                        </a:xfrm>
                        <a:custGeom>
                          <a:avLst/>
                          <a:gdLst>
                            <a:gd name="connsiteX0" fmla="*/ 125760 w 475540"/>
                            <a:gd name="connsiteY0" fmla="*/ 446754 h 606722"/>
                            <a:gd name="connsiteX1" fmla="*/ 86688 w 475540"/>
                            <a:gd name="connsiteY1" fmla="*/ 567086 h 606722"/>
                            <a:gd name="connsiteX2" fmla="*/ 388852 w 475540"/>
                            <a:gd name="connsiteY2" fmla="*/ 567086 h 606722"/>
                            <a:gd name="connsiteX3" fmla="*/ 349780 w 475540"/>
                            <a:gd name="connsiteY3" fmla="*/ 446754 h 606722"/>
                            <a:gd name="connsiteX4" fmla="*/ 237725 w 475540"/>
                            <a:gd name="connsiteY4" fmla="*/ 474838 h 606722"/>
                            <a:gd name="connsiteX5" fmla="*/ 125760 w 475540"/>
                            <a:gd name="connsiteY5" fmla="*/ 446754 h 606722"/>
                            <a:gd name="connsiteX6" fmla="*/ 237725 w 475540"/>
                            <a:gd name="connsiteY6" fmla="*/ 197825 h 606722"/>
                            <a:gd name="connsiteX7" fmla="*/ 198108 w 475540"/>
                            <a:gd name="connsiteY7" fmla="*/ 237373 h 606722"/>
                            <a:gd name="connsiteX8" fmla="*/ 237725 w 475540"/>
                            <a:gd name="connsiteY8" fmla="*/ 277009 h 606722"/>
                            <a:gd name="connsiteX9" fmla="*/ 277432 w 475540"/>
                            <a:gd name="connsiteY9" fmla="*/ 237373 h 606722"/>
                            <a:gd name="connsiteX10" fmla="*/ 237725 w 475540"/>
                            <a:gd name="connsiteY10" fmla="*/ 197825 h 606722"/>
                            <a:gd name="connsiteX11" fmla="*/ 237725 w 475540"/>
                            <a:gd name="connsiteY11" fmla="*/ 158278 h 606722"/>
                            <a:gd name="connsiteX12" fmla="*/ 317050 w 475540"/>
                            <a:gd name="connsiteY12" fmla="*/ 237373 h 606722"/>
                            <a:gd name="connsiteX13" fmla="*/ 237725 w 475540"/>
                            <a:gd name="connsiteY13" fmla="*/ 316556 h 606722"/>
                            <a:gd name="connsiteX14" fmla="*/ 158490 w 475540"/>
                            <a:gd name="connsiteY14" fmla="*/ 237373 h 606722"/>
                            <a:gd name="connsiteX15" fmla="*/ 237725 w 475540"/>
                            <a:gd name="connsiteY15" fmla="*/ 158278 h 606722"/>
                            <a:gd name="connsiteX16" fmla="*/ 237699 w 475540"/>
                            <a:gd name="connsiteY16" fmla="*/ 118740 h 606722"/>
                            <a:gd name="connsiteX17" fmla="*/ 118872 w 475540"/>
                            <a:gd name="connsiteY17" fmla="*/ 237383 h 606722"/>
                            <a:gd name="connsiteX18" fmla="*/ 237699 w 475540"/>
                            <a:gd name="connsiteY18" fmla="*/ 356114 h 606722"/>
                            <a:gd name="connsiteX19" fmla="*/ 356615 w 475540"/>
                            <a:gd name="connsiteY19" fmla="*/ 237383 h 606722"/>
                            <a:gd name="connsiteX20" fmla="*/ 237699 w 475540"/>
                            <a:gd name="connsiteY20" fmla="*/ 118740 h 606722"/>
                            <a:gd name="connsiteX21" fmla="*/ 237699 w 475540"/>
                            <a:gd name="connsiteY21" fmla="*/ 79104 h 606722"/>
                            <a:gd name="connsiteX22" fmla="*/ 396224 w 475540"/>
                            <a:gd name="connsiteY22" fmla="*/ 237383 h 606722"/>
                            <a:gd name="connsiteX23" fmla="*/ 237699 w 475540"/>
                            <a:gd name="connsiteY23" fmla="*/ 395661 h 606722"/>
                            <a:gd name="connsiteX24" fmla="*/ 79174 w 475540"/>
                            <a:gd name="connsiteY24" fmla="*/ 237383 h 606722"/>
                            <a:gd name="connsiteX25" fmla="*/ 237699 w 475540"/>
                            <a:gd name="connsiteY25" fmla="*/ 79104 h 606722"/>
                            <a:gd name="connsiteX26" fmla="*/ 237725 w 475540"/>
                            <a:gd name="connsiteY26" fmla="*/ 39548 h 606722"/>
                            <a:gd name="connsiteX27" fmla="*/ 39606 w 475540"/>
                            <a:gd name="connsiteY27" fmla="*/ 237374 h 606722"/>
                            <a:gd name="connsiteX28" fmla="*/ 237725 w 475540"/>
                            <a:gd name="connsiteY28" fmla="*/ 435201 h 606722"/>
                            <a:gd name="connsiteX29" fmla="*/ 435845 w 475540"/>
                            <a:gd name="connsiteY29" fmla="*/ 237374 h 606722"/>
                            <a:gd name="connsiteX30" fmla="*/ 237725 w 475540"/>
                            <a:gd name="connsiteY30" fmla="*/ 39548 h 606722"/>
                            <a:gd name="connsiteX31" fmla="*/ 237725 w 475540"/>
                            <a:gd name="connsiteY31" fmla="*/ 0 h 606722"/>
                            <a:gd name="connsiteX32" fmla="*/ 475540 w 475540"/>
                            <a:gd name="connsiteY32" fmla="*/ 237374 h 606722"/>
                            <a:gd name="connsiteX33" fmla="*/ 384135 w 475540"/>
                            <a:gd name="connsiteY33" fmla="*/ 424359 h 606722"/>
                            <a:gd name="connsiteX34" fmla="*/ 434955 w 475540"/>
                            <a:gd name="connsiteY34" fmla="*/ 580772 h 606722"/>
                            <a:gd name="connsiteX35" fmla="*/ 416086 w 475540"/>
                            <a:gd name="connsiteY35" fmla="*/ 606722 h 606722"/>
                            <a:gd name="connsiteX36" fmla="*/ 59454 w 475540"/>
                            <a:gd name="connsiteY36" fmla="*/ 606722 h 606722"/>
                            <a:gd name="connsiteX37" fmla="*/ 40585 w 475540"/>
                            <a:gd name="connsiteY37" fmla="*/ 580772 h 606722"/>
                            <a:gd name="connsiteX38" fmla="*/ 91405 w 475540"/>
                            <a:gd name="connsiteY38" fmla="*/ 424359 h 606722"/>
                            <a:gd name="connsiteX39" fmla="*/ 0 w 475540"/>
                            <a:gd name="connsiteY39" fmla="*/ 237374 h 606722"/>
                            <a:gd name="connsiteX40" fmla="*/ 237725 w 475540"/>
                            <a:gd name="connsiteY40"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Lst>
                          <a:rect l="l" t="t" r="r" b="b"/>
                          <a:pathLst>
                            <a:path w="475540" h="606722">
                              <a:moveTo>
                                <a:pt x="125760" y="446754"/>
                              </a:moveTo>
                              <a:lnTo>
                                <a:pt x="86688" y="567086"/>
                              </a:lnTo>
                              <a:lnTo>
                                <a:pt x="388852" y="567086"/>
                              </a:lnTo>
                              <a:lnTo>
                                <a:pt x="349780" y="446754"/>
                              </a:lnTo>
                              <a:cubicBezTo>
                                <a:pt x="316315" y="464617"/>
                                <a:pt x="278222" y="474838"/>
                                <a:pt x="237725" y="474838"/>
                              </a:cubicBezTo>
                              <a:cubicBezTo>
                                <a:pt x="197318" y="474838"/>
                                <a:pt x="159136" y="464617"/>
                                <a:pt x="125760" y="446754"/>
                              </a:cubicBezTo>
                              <a:close/>
                              <a:moveTo>
                                <a:pt x="237725" y="197825"/>
                              </a:moveTo>
                              <a:cubicBezTo>
                                <a:pt x="215913" y="197825"/>
                                <a:pt x="198108" y="215599"/>
                                <a:pt x="198108" y="237373"/>
                              </a:cubicBezTo>
                              <a:cubicBezTo>
                                <a:pt x="198108" y="259235"/>
                                <a:pt x="215913" y="277009"/>
                                <a:pt x="237725" y="277009"/>
                              </a:cubicBezTo>
                              <a:cubicBezTo>
                                <a:pt x="259627" y="277009"/>
                                <a:pt x="277432" y="259235"/>
                                <a:pt x="277432" y="237373"/>
                              </a:cubicBezTo>
                              <a:cubicBezTo>
                                <a:pt x="277432" y="215599"/>
                                <a:pt x="259627" y="197825"/>
                                <a:pt x="237725" y="197825"/>
                              </a:cubicBezTo>
                              <a:close/>
                              <a:moveTo>
                                <a:pt x="237725" y="158278"/>
                              </a:moveTo>
                              <a:cubicBezTo>
                                <a:pt x="281439" y="158278"/>
                                <a:pt x="317050" y="193737"/>
                                <a:pt x="317050" y="237373"/>
                              </a:cubicBezTo>
                              <a:cubicBezTo>
                                <a:pt x="317050" y="281008"/>
                                <a:pt x="281439" y="316556"/>
                                <a:pt x="237725" y="316556"/>
                              </a:cubicBezTo>
                              <a:cubicBezTo>
                                <a:pt x="194012" y="316556"/>
                                <a:pt x="158490" y="281008"/>
                                <a:pt x="158490" y="237373"/>
                              </a:cubicBezTo>
                              <a:cubicBezTo>
                                <a:pt x="158490" y="193737"/>
                                <a:pt x="194012" y="158278"/>
                                <a:pt x="237725" y="158278"/>
                              </a:cubicBezTo>
                              <a:close/>
                              <a:moveTo>
                                <a:pt x="237699" y="118740"/>
                              </a:moveTo>
                              <a:cubicBezTo>
                                <a:pt x="172188" y="118740"/>
                                <a:pt x="118872" y="171974"/>
                                <a:pt x="118872" y="237383"/>
                              </a:cubicBezTo>
                              <a:cubicBezTo>
                                <a:pt x="118872" y="302880"/>
                                <a:pt x="172188" y="356114"/>
                                <a:pt x="237699" y="356114"/>
                              </a:cubicBezTo>
                              <a:cubicBezTo>
                                <a:pt x="303299" y="356114"/>
                                <a:pt x="356615" y="302880"/>
                                <a:pt x="356615" y="237383"/>
                              </a:cubicBezTo>
                              <a:cubicBezTo>
                                <a:pt x="356615" y="171974"/>
                                <a:pt x="303299" y="118740"/>
                                <a:pt x="237699" y="118740"/>
                              </a:cubicBezTo>
                              <a:close/>
                              <a:moveTo>
                                <a:pt x="237699" y="79104"/>
                              </a:moveTo>
                              <a:cubicBezTo>
                                <a:pt x="325106" y="79104"/>
                                <a:pt x="396224" y="150112"/>
                                <a:pt x="396224" y="237383"/>
                              </a:cubicBezTo>
                              <a:cubicBezTo>
                                <a:pt x="396224" y="324653"/>
                                <a:pt x="325106" y="395661"/>
                                <a:pt x="237699" y="395661"/>
                              </a:cubicBezTo>
                              <a:cubicBezTo>
                                <a:pt x="150292" y="395661"/>
                                <a:pt x="79174" y="324653"/>
                                <a:pt x="79174" y="237383"/>
                              </a:cubicBezTo>
                              <a:cubicBezTo>
                                <a:pt x="79174" y="150112"/>
                                <a:pt x="150292" y="79104"/>
                                <a:pt x="237699" y="79104"/>
                              </a:cubicBezTo>
                              <a:close/>
                              <a:moveTo>
                                <a:pt x="237725" y="39548"/>
                              </a:moveTo>
                              <a:cubicBezTo>
                                <a:pt x="128520" y="39548"/>
                                <a:pt x="39606" y="128330"/>
                                <a:pt x="39606" y="237374"/>
                              </a:cubicBezTo>
                              <a:cubicBezTo>
                                <a:pt x="39606" y="346508"/>
                                <a:pt x="128520" y="435201"/>
                                <a:pt x="237725" y="435201"/>
                              </a:cubicBezTo>
                              <a:cubicBezTo>
                                <a:pt x="347021" y="435201"/>
                                <a:pt x="435845" y="346508"/>
                                <a:pt x="435845" y="237374"/>
                              </a:cubicBezTo>
                              <a:cubicBezTo>
                                <a:pt x="435845" y="128330"/>
                                <a:pt x="347021" y="39548"/>
                                <a:pt x="237725" y="39548"/>
                              </a:cubicBezTo>
                              <a:close/>
                              <a:moveTo>
                                <a:pt x="237725" y="0"/>
                              </a:moveTo>
                              <a:cubicBezTo>
                                <a:pt x="368826" y="0"/>
                                <a:pt x="475540" y="106467"/>
                                <a:pt x="475540" y="237374"/>
                              </a:cubicBezTo>
                              <a:cubicBezTo>
                                <a:pt x="475540" y="313270"/>
                                <a:pt x="439761" y="380901"/>
                                <a:pt x="384135" y="424359"/>
                              </a:cubicBezTo>
                              <a:lnTo>
                                <a:pt x="434955" y="580772"/>
                              </a:lnTo>
                              <a:cubicBezTo>
                                <a:pt x="439049" y="593569"/>
                                <a:pt x="429526" y="606722"/>
                                <a:pt x="416086" y="606722"/>
                              </a:cubicBezTo>
                              <a:lnTo>
                                <a:pt x="59454" y="606722"/>
                              </a:lnTo>
                              <a:cubicBezTo>
                                <a:pt x="46014" y="606722"/>
                                <a:pt x="36402" y="593569"/>
                                <a:pt x="40585" y="580772"/>
                              </a:cubicBezTo>
                              <a:lnTo>
                                <a:pt x="91405" y="424359"/>
                              </a:lnTo>
                              <a:cubicBezTo>
                                <a:pt x="35779" y="380901"/>
                                <a:pt x="0" y="313270"/>
                                <a:pt x="0" y="237374"/>
                              </a:cubicBezTo>
                              <a:cubicBezTo>
                                <a:pt x="0" y="106467"/>
                                <a:pt x="106625" y="0"/>
                                <a:pt x="237725" y="0"/>
                              </a:cubicBezTo>
                              <a:close/>
                            </a:path>
                          </a:pathLst>
                        </a:custGeom>
                        <a:solidFill>
                          <a:schemeClr val="bg1"/>
                        </a:solidFill>
                        <a:ln>
                          <a:noFill/>
                        </a:ln>
                      </wps:spPr>
                      <wps:bodyPr/>
                    </wps:wsp>
                  </a:graphicData>
                </a:graphic>
              </wp:anchor>
            </w:drawing>
          </mc:Choice>
          <mc:Fallback>
            <w:pict>
              <v:shape id="任意多边形: 形状 135" o:spid="_x0000_s1026" o:spt="100" style="position:absolute;left:0pt;margin-left:43.25pt;margin-top:273.9pt;height:23.55pt;width:18.5pt;z-index:251800576;mso-width-relative:page;mso-height-relative:page;" fillcolor="#FFFFFF [3212]" filled="t" stroked="f" coordsize="475540,606722" o:gfxdata="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&#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" path="m125760,446754l86688,567086,388852,567086,349780,446754c316315,464617,278222,474838,237725,474838c197318,474838,159136,464617,125760,446754xm237725,197825c215913,197825,198108,215599,198108,237373c198108,259235,215913,277009,237725,277009c259627,277009,277432,259235,277432,237373c277432,215599,259627,197825,237725,197825xm237725,158278c281439,158278,317050,193737,317050,237373c317050,281008,281439,316556,237725,316556c194012,316556,158490,281008,158490,237373c158490,193737,194012,158278,237725,158278xm237699,118740c172188,118740,118872,171974,118872,237383c118872,302880,172188,356114,237699,356114c303299,356114,356615,302880,356615,237383c356615,171974,303299,118740,237699,118740xm237699,79104c325106,79104,396224,150112,396224,237383c396224,324653,325106,395661,237699,395661c150292,395661,79174,324653,79174,237383c79174,150112,150292,79104,237699,79104xm237725,39548c128520,39548,39606,128330,39606,237374c39606,346508,128520,435201,237725,435201c347021,435201,435845,346508,435845,237374c435845,128330,347021,39548,237725,39548xm237725,0c368826,0,475540,106467,475540,237374c475540,313270,439761,380901,384135,424359l434955,580772c439049,593569,429526,606722,416086,606722l59454,606722c46014,606722,36402,593569,40585,580772l91405,424359c35779,380901,0,313270,0,237374c0,106467,106625,0,237725,0xe">
                <v:path o:connectlocs="62134,220228;42829,279546;192120,279546;172815,220228;117452,234072;62134,220228;117452,97518;97879,117013;117452,136552;137070,117013;117452,97518;117452,78023;156644,117013;117452,156047;78305,117013;117452,78023;117439,58533;58731,117018;117439,175547;176192,117018;117439,58533;117439,38994;195762,117018;117439,195041;39117,117018;117439,38994;117452,19495;19568,117014;117452,214533;215337,117014;117452,19495;117452,0;234950,117014;189789,209188;214898,286292;205575,299085;29374,299085;20051,286292;45160,209188;0,117014;117452,0" o:connectangles="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835660</wp:posOffset>
                </wp:positionH>
                <wp:positionV relativeFrom="paragraph">
                  <wp:posOffset>3513455</wp:posOffset>
                </wp:positionV>
                <wp:extent cx="1767205" cy="288925"/>
                <wp:effectExtent l="0" t="0" r="0" b="0"/>
                <wp:wrapNone/>
                <wp:docPr id="18" name="矩形 17"/>
                <wp:cNvGraphicFramePr/>
                <a:graphic xmlns:a="http://schemas.openxmlformats.org/drawingml/2006/main">
                  <a:graphicData uri="http://schemas.microsoft.com/office/word/2010/wordprocessingShape">
                    <wps:wsp>
                      <wps:cNvSpPr/>
                      <wps:spPr>
                        <a:xfrm>
                          <a:off x="0" y="0"/>
                          <a:ext cx="1767205"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rPr>
                                <w:rFonts w:hint="default" w:eastAsia="微软雅黑"/>
                                <w:kern w:val="0"/>
                                <w:sz w:val="24"/>
                                <w:szCs w:val="24"/>
                                <w:lang w:val="en-US" w:eastAsia="zh-CN"/>
                              </w:rPr>
                            </w:pPr>
                            <w:r>
                              <w:rPr>
                                <w:rFonts w:hint="eastAsia" w:ascii="微软雅黑" w:hAnsi="微软雅黑" w:eastAsia="微软雅黑" w:cs="Times New Roman"/>
                                <w:b/>
                                <w:bCs/>
                                <w:color w:val="404040"/>
                                <w:spacing w:val="60"/>
                                <w:kern w:val="24"/>
                                <w:sz w:val="28"/>
                                <w:szCs w:val="28"/>
                                <w:lang w:val="en-US" w:eastAsia="zh-CN"/>
                              </w:rPr>
                              <w:t>个人能力</w:t>
                            </w:r>
                          </w:p>
                        </w:txbxContent>
                      </wps:txbx>
                      <wps:bodyPr rtlCol="0" anchor="ctr"/>
                    </wps:wsp>
                  </a:graphicData>
                </a:graphic>
              </wp:anchor>
            </w:drawing>
          </mc:Choice>
          <mc:Fallback>
            <w:pict>
              <v:rect id="矩形 17" o:spid="_x0000_s1026" o:spt="1" style="position:absolute;left:0pt;margin-left:65.8pt;margin-top:276.65pt;height:22.75pt;width:139.15pt;z-index:251674624;v-text-anchor:middle;mso-width-relative:page;mso-height-relative:page;" filled="f" stroked="f" coordsize="21600,21600" o:gfxdata="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D89Igq2QAAAAsBAAAPAAAAAAAAAAEAIAAAACIAAABkcnMvZG93&#10;bnJldi54bWxQSwECFAAUAAAACACHTuJA5gny/cYBAABcAwAADgAAAAAAAAABACAAAAAoAQAAZHJz&#10;L2Uyb0RvYy54bWxQSwUGAAAAAAYABgBZAQAAYAUAAAAA&#10;">
                <v:fill on="f" focussize="0,0"/>
                <v:stroke on="f" weight="1pt" miterlimit="8" joinstyle="miter"/>
                <v:imagedata o:title=""/>
                <o:lock v:ext="edit" aspectratio="f"/>
                <v:textbox>
                  <w:txbxContent>
                    <w:p>
                      <w:pPr>
                        <w:spacing w:line="320" w:lineRule="exact"/>
                        <w:rPr>
                          <w:rFonts w:hint="default" w:eastAsia="微软雅黑"/>
                          <w:kern w:val="0"/>
                          <w:sz w:val="24"/>
                          <w:szCs w:val="24"/>
                          <w:lang w:val="en-US" w:eastAsia="zh-CN"/>
                        </w:rPr>
                      </w:pPr>
                      <w:r>
                        <w:rPr>
                          <w:rFonts w:hint="eastAsia" w:ascii="微软雅黑" w:hAnsi="微软雅黑" w:eastAsia="微软雅黑" w:cs="Times New Roman"/>
                          <w:b/>
                          <w:bCs/>
                          <w:color w:val="404040"/>
                          <w:spacing w:val="60"/>
                          <w:kern w:val="24"/>
                          <w:sz w:val="28"/>
                          <w:szCs w:val="28"/>
                          <w:lang w:val="en-US" w:eastAsia="zh-CN"/>
                        </w:rPr>
                        <w:t>个人能力</w:t>
                      </w:r>
                    </w:p>
                  </w:txbxContent>
                </v:textbox>
              </v:rect>
            </w:pict>
          </mc:Fallback>
        </mc:AlternateContent>
      </w:r>
      <w:r>
        <w:br w:type="page"/>
      </w:r>
    </w:p>
    <w:p>
      <w:r>
        <mc:AlternateContent>
          <mc:Choice Requires="wps">
            <w:drawing>
              <wp:anchor distT="0" distB="0" distL="114300" distR="114300" simplePos="0" relativeHeight="251807744" behindDoc="0" locked="0" layoutInCell="1" allowOverlap="1">
                <wp:simplePos x="0" y="0"/>
                <wp:positionH relativeFrom="column">
                  <wp:posOffset>678815</wp:posOffset>
                </wp:positionH>
                <wp:positionV relativeFrom="paragraph">
                  <wp:posOffset>960755</wp:posOffset>
                </wp:positionV>
                <wp:extent cx="6299200" cy="1604010"/>
                <wp:effectExtent l="0" t="0" r="0" b="0"/>
                <wp:wrapNone/>
                <wp:docPr id="7" name="矩形 6"/>
                <wp:cNvGraphicFramePr/>
                <a:graphic xmlns:a="http://schemas.openxmlformats.org/drawingml/2006/main">
                  <a:graphicData uri="http://schemas.microsoft.com/office/word/2010/wordprocessingShape">
                    <wps:wsp>
                      <wps:cNvSpPr/>
                      <wps:spPr>
                        <a:xfrm>
                          <a:off x="0" y="0"/>
                          <a:ext cx="6299200" cy="1604010"/>
                        </a:xfrm>
                        <a:prstGeom prst="rect">
                          <a:avLst/>
                        </a:prstGeom>
                      </wps:spPr>
                      <wps:txbx>
                        <w:txbxContent>
                          <w:p>
                            <w:pPr>
                              <w:widowControl/>
                              <w:ind w:firstLine="480" w:firstLineChars="200"/>
                              <w:rPr>
                                <w:rFonts w:hint="default"/>
                                <w:b/>
                                <w:bCs/>
                                <w:sz w:val="24"/>
                                <w:szCs w:val="24"/>
                                <w:lang w:val="en-US" w:eastAsia="zh-CN"/>
                              </w:rPr>
                            </w:pPr>
                            <w:r>
                              <w:rPr>
                                <w:rFonts w:hint="eastAsia"/>
                                <w:b/>
                                <w:bCs/>
                                <w:sz w:val="24"/>
                                <w:szCs w:val="24"/>
                                <w:lang w:val="en-US" w:eastAsia="zh-CN"/>
                              </w:rPr>
                              <w:t>项目名称：煤炭公司管理系统      所在单位：学校实训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r>
                              <w:rPr>
                                <w:rFonts w:hint="eastAsia"/>
                                <w:b/>
                                <w:bCs/>
                                <w:sz w:val="24"/>
                                <w:szCs w:val="24"/>
                                <w:lang w:val="en-US" w:eastAsia="zh-CN"/>
                              </w:rPr>
                              <w:t>项目简介：</w:t>
                            </w:r>
                            <w:r>
                              <w:rPr>
                                <w:rFonts w:hint="eastAsia"/>
                                <w:sz w:val="23"/>
                                <w:lang w:val="en-US" w:eastAsia="zh-CN"/>
                              </w:rPr>
                              <w:t>使用SSH框架</w:t>
                            </w:r>
                            <w:r>
                              <w:rPr>
                                <w:rFonts w:hint="eastAsia" w:ascii="宋体" w:hAnsi="宋体"/>
                                <w:sz w:val="24"/>
                                <w:lang w:val="en-US" w:eastAsia="zh-CN"/>
                              </w:rPr>
                              <w:t>设计的煤炭公司资源管理系统，规范化管理煤炭厂物资和账单的问题。实现月账单、煤炭报表的输出；使用jQueryEasyUI和Ajax技术进行页面的展示和交互；由Hibernate完成项目与数据库的的关系映射，并以持久化数据对象的角度来访问数据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rPr>
                                <w:rFonts w:hint="eastAsia" w:ascii="宋体" w:hAnsi="宋体"/>
                                <w:sz w:val="24"/>
                                <w:lang w:val="en-US" w:eastAsia="zh-CN"/>
                              </w:rPr>
                            </w:pPr>
                            <w:r>
                              <w:rPr>
                                <w:rFonts w:hint="eastAsia" w:ascii="宋体" w:hAnsi="宋体"/>
                                <w:b/>
                                <w:bCs/>
                                <w:sz w:val="24"/>
                                <w:lang w:val="en-US" w:eastAsia="zh-CN"/>
                              </w:rPr>
                              <w:t>所用工具：</w:t>
                            </w:r>
                            <w:r>
                              <w:rPr>
                                <w:rFonts w:hint="eastAsia" w:ascii="宋体" w:hAnsi="宋体"/>
                                <w:sz w:val="24"/>
                                <w:lang w:val="en-US" w:eastAsia="zh-CN"/>
                              </w:rPr>
                              <w:t>Mysql、Eclipse、</w:t>
                            </w:r>
                            <w:r>
                              <w:rPr>
                                <w:rFonts w:hint="eastAsia" w:ascii="微软雅黑 Light" w:hAnsi="微软雅黑 Light" w:eastAsia="微软雅黑 Light" w:cs="Times New Roman"/>
                                <w:color w:val="404040"/>
                                <w:sz w:val="22"/>
                                <w:lang w:val="en-US" w:eastAsia="zh-CN"/>
                              </w:rPr>
                              <w:t>Adobe Photoshop CS6</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rPr>
                                <w:rFonts w:hint="eastAsia" w:ascii="宋体" w:hAnsi="宋体"/>
                                <w:sz w:val="24"/>
                                <w:lang w:val="en-US" w:eastAsia="zh-CN"/>
                              </w:rPr>
                            </w:pPr>
                            <w:r>
                              <w:rPr>
                                <w:rFonts w:hint="eastAsia" w:ascii="宋体" w:hAnsi="宋体"/>
                                <w:b/>
                                <w:bCs/>
                                <w:sz w:val="24"/>
                                <w:lang w:val="en-US" w:eastAsia="zh-CN"/>
                              </w:rPr>
                              <w:t>个人参与权重</w:t>
                            </w:r>
                            <w:r>
                              <w:rPr>
                                <w:rFonts w:hint="eastAsia" w:ascii="宋体" w:hAnsi="宋体"/>
                                <w:sz w:val="24"/>
                                <w:lang w:val="en-US" w:eastAsia="zh-CN"/>
                              </w:rPr>
                              <w:t>：系统登录的交互界面、实现煤炭精化和月账单查询模块的相关功能。</w:t>
                            </w:r>
                          </w:p>
                          <w:p>
                            <w:pPr>
                              <w:keepNext w:val="0"/>
                              <w:keepLines w:val="0"/>
                              <w:pageBreakBefore w:val="0"/>
                              <w:widowControl w:val="0"/>
                              <w:tabs>
                                <w:tab w:val="left" w:pos="420"/>
                                <w:tab w:val="left" w:pos="1890"/>
                                <w:tab w:val="left" w:pos="2100"/>
                              </w:tabs>
                              <w:kinsoku/>
                              <w:wordWrap/>
                              <w:overflowPunct/>
                              <w:topLinePunct w:val="0"/>
                              <w:autoSpaceDE/>
                              <w:autoSpaceDN/>
                              <w:bidi w:val="0"/>
                              <w:adjustRightInd/>
                              <w:snapToGrid/>
                              <w:spacing w:line="400" w:lineRule="exact"/>
                              <w:textAlignment w:val="baseline"/>
                            </w:pPr>
                            <w:r>
                              <w:rPr>
                                <w:rFonts w:hint="eastAsia" w:ascii="宋体" w:hAnsi="宋体"/>
                                <w:sz w:val="24"/>
                                <w:lang w:val="en-US" w:eastAsia="zh-CN"/>
                              </w:rPr>
                              <w:t>项目感想：这个项目是首次使用SSH框架技术开发完成的，让我了解到框架技术的优越性，框架技术将业务逻辑与控制层分离，提高了项目的扩展性，可维护性。</w:t>
                            </w:r>
                          </w:p>
                        </w:txbxContent>
                      </wps:txbx>
                      <wps:bodyPr wrap="square">
                        <a:spAutoFit/>
                      </wps:bodyPr>
                    </wps:wsp>
                  </a:graphicData>
                </a:graphic>
              </wp:anchor>
            </w:drawing>
          </mc:Choice>
          <mc:Fallback>
            <w:pict>
              <v:rect id="矩形 6" o:spid="_x0000_s1026" o:spt="1" style="position:absolute;left:0pt;margin-left:53.45pt;margin-top:75.65pt;height:126.3pt;width:496pt;z-index:251807744;mso-width-relative:page;mso-height-relative:page;" filled="f" stroked="f" coordsize="21600,21600" o:gfxdata="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">
                <v:fill on="f" focussize="0,0"/>
                <v:stroke on="f"/>
                <v:imagedata o:title=""/>
                <o:lock v:ext="edit" aspectratio="f"/>
                <v:textbox style="mso-fit-shape-to-text:t;">
                  <w:txbxContent>
                    <w:p>
                      <w:pPr>
                        <w:widowControl/>
                        <w:ind w:firstLine="480" w:firstLineChars="200"/>
                        <w:rPr>
                          <w:rFonts w:hint="default"/>
                          <w:b/>
                          <w:bCs/>
                          <w:sz w:val="24"/>
                          <w:szCs w:val="24"/>
                          <w:lang w:val="en-US" w:eastAsia="zh-CN"/>
                        </w:rPr>
                      </w:pPr>
                      <w:r>
                        <w:rPr>
                          <w:rFonts w:hint="eastAsia"/>
                          <w:b/>
                          <w:bCs/>
                          <w:sz w:val="24"/>
                          <w:szCs w:val="24"/>
                          <w:lang w:val="en-US" w:eastAsia="zh-CN"/>
                        </w:rPr>
                        <w:t>项目名称：煤炭公司管理系统      所在单位：学校实训</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r>
                        <w:rPr>
                          <w:rFonts w:hint="eastAsia"/>
                          <w:b/>
                          <w:bCs/>
                          <w:sz w:val="24"/>
                          <w:szCs w:val="24"/>
                          <w:lang w:val="en-US" w:eastAsia="zh-CN"/>
                        </w:rPr>
                        <w:t>项目简介：</w:t>
                      </w:r>
                      <w:r>
                        <w:rPr>
                          <w:rFonts w:hint="eastAsia"/>
                          <w:sz w:val="23"/>
                          <w:lang w:val="en-US" w:eastAsia="zh-CN"/>
                        </w:rPr>
                        <w:t>使用SSH框架</w:t>
                      </w:r>
                      <w:r>
                        <w:rPr>
                          <w:rFonts w:hint="eastAsia" w:ascii="宋体" w:hAnsi="宋体"/>
                          <w:sz w:val="24"/>
                          <w:lang w:val="en-US" w:eastAsia="zh-CN"/>
                        </w:rPr>
                        <w:t>设计的煤炭公司资源管理系统，规范化管理煤炭厂物资和账单的问题。实现月账单、煤炭报表的输出；使用jQueryEasyUI和Ajax技术进行页面的展示和交互；由Hibernate完成项目与数据库的的关系映射，并以持久化数据对象的角度来访问数据库</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rPr>
                          <w:rFonts w:hint="eastAsia" w:ascii="宋体" w:hAnsi="宋体"/>
                          <w:sz w:val="24"/>
                          <w:lang w:val="en-US" w:eastAsia="zh-CN"/>
                        </w:rPr>
                      </w:pPr>
                      <w:r>
                        <w:rPr>
                          <w:rFonts w:hint="eastAsia" w:ascii="宋体" w:hAnsi="宋体"/>
                          <w:b/>
                          <w:bCs/>
                          <w:sz w:val="24"/>
                          <w:lang w:val="en-US" w:eastAsia="zh-CN"/>
                        </w:rPr>
                        <w:t>所用工具：</w:t>
                      </w:r>
                      <w:r>
                        <w:rPr>
                          <w:rFonts w:hint="eastAsia" w:ascii="宋体" w:hAnsi="宋体"/>
                          <w:sz w:val="24"/>
                          <w:lang w:val="en-US" w:eastAsia="zh-CN"/>
                        </w:rPr>
                        <w:t>Mysql、Eclipse、</w:t>
                      </w:r>
                      <w:r>
                        <w:rPr>
                          <w:rFonts w:hint="eastAsia" w:ascii="微软雅黑 Light" w:hAnsi="微软雅黑 Light" w:eastAsia="微软雅黑 Light" w:cs="Times New Roman"/>
                          <w:color w:val="404040"/>
                          <w:sz w:val="22"/>
                          <w:lang w:val="en-US" w:eastAsia="zh-CN"/>
                        </w:rPr>
                        <w:t>Adobe Photoshop CS6</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rPr>
                          <w:rFonts w:hint="eastAsia" w:ascii="宋体" w:hAnsi="宋体"/>
                          <w:sz w:val="24"/>
                          <w:lang w:val="en-US" w:eastAsia="zh-CN"/>
                        </w:rPr>
                      </w:pPr>
                      <w:r>
                        <w:rPr>
                          <w:rFonts w:hint="eastAsia" w:ascii="宋体" w:hAnsi="宋体"/>
                          <w:b/>
                          <w:bCs/>
                          <w:sz w:val="24"/>
                          <w:lang w:val="en-US" w:eastAsia="zh-CN"/>
                        </w:rPr>
                        <w:t>个人参与权重</w:t>
                      </w:r>
                      <w:r>
                        <w:rPr>
                          <w:rFonts w:hint="eastAsia" w:ascii="宋体" w:hAnsi="宋体"/>
                          <w:sz w:val="24"/>
                          <w:lang w:val="en-US" w:eastAsia="zh-CN"/>
                        </w:rPr>
                        <w:t>：系统登录的交互界面、实现煤炭精化和月账单查询模块的相关功能。</w:t>
                      </w:r>
                    </w:p>
                    <w:p>
                      <w:pPr>
                        <w:keepNext w:val="0"/>
                        <w:keepLines w:val="0"/>
                        <w:pageBreakBefore w:val="0"/>
                        <w:widowControl w:val="0"/>
                        <w:tabs>
                          <w:tab w:val="left" w:pos="420"/>
                          <w:tab w:val="left" w:pos="1890"/>
                          <w:tab w:val="left" w:pos="2100"/>
                        </w:tabs>
                        <w:kinsoku/>
                        <w:wordWrap/>
                        <w:overflowPunct/>
                        <w:topLinePunct w:val="0"/>
                        <w:autoSpaceDE/>
                        <w:autoSpaceDN/>
                        <w:bidi w:val="0"/>
                        <w:adjustRightInd/>
                        <w:snapToGrid/>
                        <w:spacing w:line="400" w:lineRule="exact"/>
                        <w:textAlignment w:val="baseline"/>
                      </w:pPr>
                      <w:r>
                        <w:rPr>
                          <w:rFonts w:hint="eastAsia" w:ascii="宋体" w:hAnsi="宋体"/>
                          <w:sz w:val="24"/>
                          <w:lang w:val="en-US" w:eastAsia="zh-CN"/>
                        </w:rPr>
                        <w:t>项目感想：这个项目是首次使用SSH框架技术开发完成的，让我了解到框架技术的优越性，框架技术将业务逻辑与控制层分离，提高了项目的扩展性，可维护性。</w:t>
                      </w:r>
                    </w:p>
                  </w:txbxContent>
                </v:textbox>
              </v:rect>
            </w:pict>
          </mc:Fallback>
        </mc:AlternateContent>
      </w:r>
      <w:r>
        <w:rPr>
          <w:sz w:val="21"/>
        </w:rPr>
        <mc:AlternateContent>
          <mc:Choice Requires="wps">
            <w:drawing>
              <wp:anchor distT="0" distB="0" distL="114300" distR="114300" simplePos="0" relativeHeight="252032000" behindDoc="0" locked="0" layoutInCell="1" allowOverlap="1">
                <wp:simplePos x="0" y="0"/>
                <wp:positionH relativeFrom="column">
                  <wp:posOffset>673100</wp:posOffset>
                </wp:positionH>
                <wp:positionV relativeFrom="paragraph">
                  <wp:posOffset>8458200</wp:posOffset>
                </wp:positionV>
                <wp:extent cx="6537325" cy="572770"/>
                <wp:effectExtent l="0" t="0" r="0" b="0"/>
                <wp:wrapNone/>
                <wp:docPr id="1" name="文本框 1"/>
                <wp:cNvGraphicFramePr/>
                <a:graphic xmlns:a="http://schemas.openxmlformats.org/drawingml/2006/main">
                  <a:graphicData uri="http://schemas.microsoft.com/office/word/2010/wordprocessingShape">
                    <wps:wsp>
                      <wps:cNvSpPr txBox="1"/>
                      <wps:spPr>
                        <a:xfrm>
                          <a:off x="858520" y="8062595"/>
                          <a:ext cx="6537325" cy="5727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tabs>
                                <w:tab w:val="left" w:pos="420"/>
                                <w:tab w:val="left" w:pos="1890"/>
                                <w:tab w:val="left" w:pos="2100"/>
                              </w:tabs>
                              <w:spacing w:line="400" w:lineRule="exact"/>
                              <w:ind w:firstLine="480" w:firstLineChars="200"/>
                              <w:textAlignment w:val="baseline"/>
                              <w:rPr>
                                <w:rFonts w:hint="default" w:ascii="宋体" w:hAnsi="宋体"/>
                                <w:sz w:val="24"/>
                                <w:lang w:val="en-US" w:eastAsia="zh-CN"/>
                              </w:rPr>
                            </w:pPr>
                            <w:r>
                              <w:rPr>
                                <w:rFonts w:hint="eastAsia" w:ascii="宋体" w:hAnsi="宋体"/>
                                <w:b/>
                                <w:bCs/>
                                <w:sz w:val="24"/>
                                <w:lang w:val="en-US" w:eastAsia="zh-CN"/>
                              </w:rPr>
                              <w:t>相关证书：</w:t>
                            </w:r>
                            <w:r>
                              <w:rPr>
                                <w:rFonts w:hint="eastAsia" w:ascii="宋体" w:hAnsi="宋体"/>
                                <w:sz w:val="24"/>
                                <w:lang w:val="en-US" w:eastAsia="zh-CN"/>
                              </w:rPr>
                              <w:t>API接口调用（阿里云ApsaraClouder专项技能认证）;云上网络安全（阿里云ApsaraClouder云安全专项技能认证）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pt;margin-top:666pt;height:45.1pt;width:514.75pt;z-index:252032000;mso-width-relative:page;mso-height-relative:page;" filled="f" stroked="f" coordsize="21600,21600" o:gfxdata="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Bi7oR3AAAAA4BAAAPAAAAAAAAAAEAIAAAACIAAABkcnMvZG93bnJldi54bWxQSwEC&#10;FAAUAAAACACHTuJAeg0V7CkCAAAjBAAADgAAAAAAAAABACAAAAArAQAAZHJzL2Uyb0RvYy54bWxQ&#10;SwUGAAAAAAYABgBZAQAAxgUAAAAA&#10;">
                <v:fill on="f" focussize="0,0"/>
                <v:stroke on="f" weight="0.5pt"/>
                <v:imagedata o:title=""/>
                <o:lock v:ext="edit" aspectratio="f"/>
                <v:textbox>
                  <w:txbxContent>
                    <w:p>
                      <w:pPr>
                        <w:tabs>
                          <w:tab w:val="left" w:pos="420"/>
                          <w:tab w:val="left" w:pos="1890"/>
                          <w:tab w:val="left" w:pos="2100"/>
                        </w:tabs>
                        <w:spacing w:line="400" w:lineRule="exact"/>
                        <w:ind w:firstLine="480" w:firstLineChars="200"/>
                        <w:textAlignment w:val="baseline"/>
                        <w:rPr>
                          <w:rFonts w:hint="default" w:ascii="宋体" w:hAnsi="宋体"/>
                          <w:sz w:val="24"/>
                          <w:lang w:val="en-US" w:eastAsia="zh-CN"/>
                        </w:rPr>
                      </w:pPr>
                      <w:r>
                        <w:rPr>
                          <w:rFonts w:hint="eastAsia" w:ascii="宋体" w:hAnsi="宋体"/>
                          <w:b/>
                          <w:bCs/>
                          <w:sz w:val="24"/>
                          <w:lang w:val="en-US" w:eastAsia="zh-CN"/>
                        </w:rPr>
                        <w:t>相关证书：</w:t>
                      </w:r>
                      <w:r>
                        <w:rPr>
                          <w:rFonts w:hint="eastAsia" w:ascii="宋体" w:hAnsi="宋体"/>
                          <w:sz w:val="24"/>
                          <w:lang w:val="en-US" w:eastAsia="zh-CN"/>
                        </w:rPr>
                        <w:t>API接口调用（阿里云ApsaraClouder专项技能认证）;云上网络安全（阿里云ApsaraClouder云安全专项技能认证）</w:t>
                      </w:r>
                    </w:p>
                  </w:txbxContent>
                </v:textbox>
              </v:shape>
            </w:pict>
          </mc:Fallback>
        </mc:AlternateContent>
      </w:r>
      <w:bookmarkStart w:id="1" w:name="_GoBack"/>
      <w:bookmarkEnd w:id="1"/>
      <w:r>
        <mc:AlternateContent>
          <mc:Choice Requires="wps">
            <w:drawing>
              <wp:anchor distT="0" distB="0" distL="114300" distR="114300" simplePos="0" relativeHeight="252030976" behindDoc="0" locked="0" layoutInCell="1" allowOverlap="1">
                <wp:simplePos x="0" y="0"/>
                <wp:positionH relativeFrom="column">
                  <wp:posOffset>624840</wp:posOffset>
                </wp:positionH>
                <wp:positionV relativeFrom="paragraph">
                  <wp:posOffset>3451225</wp:posOffset>
                </wp:positionV>
                <wp:extent cx="6293485" cy="4986020"/>
                <wp:effectExtent l="0" t="0" r="0" b="0"/>
                <wp:wrapNone/>
                <wp:docPr id="53" name="矩形 6"/>
                <wp:cNvGraphicFramePr/>
                <a:graphic xmlns:a="http://schemas.openxmlformats.org/drawingml/2006/main">
                  <a:graphicData uri="http://schemas.microsoft.com/office/word/2010/wordprocessingShape">
                    <wps:wsp>
                      <wps:cNvSpPr/>
                      <wps:spPr>
                        <a:xfrm>
                          <a:off x="0" y="0"/>
                          <a:ext cx="6293485" cy="4986020"/>
                        </a:xfrm>
                        <a:prstGeom prst="rect">
                          <a:avLst/>
                        </a:prstGeom>
                      </wps:spPr>
                      <wps:txbx>
                        <w:txbxContent>
                          <w:p>
                            <w:pPr>
                              <w:widowControl/>
                              <w:ind w:firstLine="480" w:firstLineChars="200"/>
                              <w:rPr>
                                <w:rFonts w:hint="default"/>
                                <w:b/>
                                <w:bCs/>
                                <w:sz w:val="24"/>
                                <w:szCs w:val="24"/>
                                <w:lang w:val="en-US" w:eastAsia="zh-CN"/>
                              </w:rPr>
                            </w:pPr>
                            <w:r>
                              <w:rPr>
                                <w:rFonts w:hint="eastAsia"/>
                                <w:b/>
                                <w:bCs/>
                                <w:sz w:val="24"/>
                                <w:szCs w:val="24"/>
                                <w:lang w:val="en-US" w:eastAsia="zh-CN"/>
                              </w:rPr>
                              <w:t xml:space="preserve">项目名称：中国邮政CRM系统      所在单位：亚信科技（中国）有限公司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r>
                              <w:rPr>
                                <w:rFonts w:hint="eastAsia"/>
                                <w:b/>
                                <w:bCs/>
                                <w:sz w:val="24"/>
                                <w:szCs w:val="24"/>
                                <w:lang w:val="en-US" w:eastAsia="zh-CN"/>
                              </w:rPr>
                              <w:t>项目简介：</w:t>
                            </w:r>
                            <w:r>
                              <w:rPr>
                                <w:rFonts w:hint="eastAsia" w:ascii="宋体" w:hAnsi="宋体"/>
                                <w:sz w:val="24"/>
                                <w:lang w:val="en-US" w:eastAsia="zh-CN"/>
                              </w:rPr>
                              <w:t xml:space="preserve"> CRM系统的整体定位是中台系统，是全面支撑营销、销售、服务、会员业务开展，承接前、后台系统。CRM系统将整合不同渠道信息，并对客户、营销、销售、会员积分、服务和知识库等相关核心业务进行支撑的系统。</w:t>
                            </w:r>
                          </w:p>
                          <w:p>
                            <w:pPr>
                              <w:tabs>
                                <w:tab w:val="left" w:pos="420"/>
                                <w:tab w:val="left" w:pos="1890"/>
                                <w:tab w:val="left" w:pos="2100"/>
                              </w:tabs>
                              <w:spacing w:line="400" w:lineRule="exact"/>
                              <w:ind w:firstLine="480" w:firstLineChars="200"/>
                              <w:textAlignment w:val="baseline"/>
                              <w:rPr>
                                <w:rFonts w:hint="default" w:ascii="宋体" w:hAnsi="宋体"/>
                                <w:sz w:val="24"/>
                                <w:lang w:val="en-US" w:eastAsia="zh-CN"/>
                              </w:rPr>
                            </w:pPr>
                            <w:r>
                              <w:rPr>
                                <w:rFonts w:hint="eastAsia"/>
                                <w:b/>
                                <w:bCs/>
                                <w:sz w:val="24"/>
                                <w:szCs w:val="24"/>
                                <w:lang w:val="en-US" w:eastAsia="zh-CN"/>
                              </w:rPr>
                              <w:t xml:space="preserve">工作内容： </w:t>
                            </w:r>
                            <w:r>
                              <w:rPr>
                                <w:rFonts w:hint="eastAsia" w:ascii="宋体" w:hAnsi="宋体"/>
                                <w:sz w:val="24"/>
                                <w:lang w:val="en-US" w:eastAsia="zh-CN"/>
                              </w:rPr>
                              <w:t>使用Kettle和Dacp将生产系统的源数据抽取到CRM系统中（从文件服务器到数据库），将来自业务系统的源数据进行稽核测试，输出数据质量报告；根据业务逻辑将数据进行分层处理最终展示到系统前台的视图功能中；</w:t>
                            </w:r>
                            <w:r>
                              <w:rPr>
                                <w:rFonts w:hint="default" w:ascii="宋体" w:hAnsi="宋体"/>
                                <w:sz w:val="24"/>
                                <w:lang w:val="en-US" w:eastAsia="zh-CN"/>
                              </w:rPr>
                              <w:t>参与试点省份</w:t>
                            </w:r>
                            <w:r>
                              <w:rPr>
                                <w:rFonts w:hint="eastAsia" w:ascii="宋体" w:hAnsi="宋体"/>
                                <w:sz w:val="24"/>
                                <w:lang w:val="en-US" w:eastAsia="zh-CN"/>
                              </w:rPr>
                              <w:t>（</w:t>
                            </w:r>
                            <w:r>
                              <w:rPr>
                                <w:rFonts w:hint="default" w:ascii="宋体" w:hAnsi="宋体"/>
                                <w:sz w:val="24"/>
                                <w:lang w:val="en-US" w:eastAsia="zh-CN"/>
                              </w:rPr>
                              <w:t>广东、江苏、陕西</w:t>
                            </w:r>
                            <w:r>
                              <w:rPr>
                                <w:rFonts w:hint="eastAsia" w:ascii="宋体" w:hAnsi="宋体"/>
                                <w:sz w:val="24"/>
                                <w:lang w:val="en-US" w:eastAsia="zh-CN"/>
                              </w:rPr>
                              <w:t>等）</w:t>
                            </w:r>
                            <w:r>
                              <w:rPr>
                                <w:rFonts w:hint="default" w:ascii="宋体" w:hAnsi="宋体"/>
                                <w:sz w:val="24"/>
                                <w:lang w:val="en-US" w:eastAsia="zh-CN"/>
                              </w:rPr>
                              <w:t>的系统环境配置，进行网络连通性测试，确保试点省份正常使用crm系统的相关功能</w:t>
                            </w:r>
                            <w:r>
                              <w:rPr>
                                <w:rFonts w:hint="eastAsia" w:ascii="宋体" w:hAnsi="宋体"/>
                                <w:sz w:val="24"/>
                                <w:lang w:val="en-US" w:eastAsia="zh-CN"/>
                              </w:rPr>
                              <w:t>；在系统相关功能上线前进行测试工作，例如自动化测试代码的编写、测试用例的编写，接口连通性测试；支持系统相关功能正常上线；提高测试用例的覆盖度和可执行性；对发现的程序或数据问题及时与开发同事沟通，确认问题并推动问题解决,参与问题数据的修复；负责与客户进行相关功能验收，演示</w:t>
                            </w:r>
                            <w:r>
                              <w:rPr>
                                <w:rFonts w:hint="default" w:ascii="宋体" w:hAnsi="宋体"/>
                                <w:sz w:val="24"/>
                                <w:lang w:val="en-US" w:eastAsia="zh-CN"/>
                              </w:rPr>
                              <w:t>系统的功能操作，包括权限管理、客户管理、营销</w:t>
                            </w:r>
                            <w:r>
                              <w:rPr>
                                <w:rFonts w:hint="eastAsia" w:ascii="宋体" w:hAnsi="宋体"/>
                                <w:sz w:val="24"/>
                                <w:lang w:val="en-US" w:eastAsia="zh-CN"/>
                              </w:rPr>
                              <w:t>销售</w:t>
                            </w:r>
                            <w:r>
                              <w:rPr>
                                <w:rFonts w:hint="default" w:ascii="宋体" w:hAnsi="宋体"/>
                                <w:sz w:val="24"/>
                                <w:lang w:val="en-US" w:eastAsia="zh-CN"/>
                              </w:rPr>
                              <w:t>等诸多功能模块，对系统的数据来源，相关指标的运算口径进行讲解</w:t>
                            </w:r>
                            <w:r>
                              <w:rPr>
                                <w:rFonts w:hint="eastAsia" w:ascii="宋体" w:hAnsi="宋体"/>
                                <w:sz w:val="24"/>
                                <w:lang w:val="en-US" w:eastAsia="zh-CN"/>
                              </w:rPr>
                              <w:t>。</w:t>
                            </w:r>
                          </w:p>
                          <w:p>
                            <w:pPr>
                              <w:tabs>
                                <w:tab w:val="left" w:pos="420"/>
                                <w:tab w:val="left" w:pos="1890"/>
                                <w:tab w:val="left" w:pos="2100"/>
                              </w:tabs>
                              <w:spacing w:line="400" w:lineRule="exact"/>
                              <w:ind w:firstLine="480" w:firstLineChars="200"/>
                              <w:textAlignment w:val="baseline"/>
                              <w:rPr>
                                <w:rFonts w:hint="default" w:ascii="宋体" w:hAnsi="宋体"/>
                                <w:sz w:val="24"/>
                                <w:lang w:val="en-US" w:eastAsia="zh-CN"/>
                              </w:rPr>
                            </w:pPr>
                            <w:r>
                              <w:rPr>
                                <w:rFonts w:hint="eastAsia" w:ascii="宋体" w:hAnsi="宋体"/>
                                <w:b/>
                                <w:bCs/>
                                <w:sz w:val="24"/>
                                <w:lang w:val="en-US" w:eastAsia="zh-CN"/>
                              </w:rPr>
                              <w:t>所用工具：</w:t>
                            </w:r>
                            <w:r>
                              <w:rPr>
                                <w:rFonts w:hint="eastAsia" w:ascii="宋体" w:hAnsi="宋体"/>
                                <w:sz w:val="24"/>
                                <w:lang w:val="en-US" w:eastAsia="zh-CN"/>
                              </w:rPr>
                              <w:t>Mysql、Kettle、Idea、Dacp、Postman</w:t>
                            </w:r>
                          </w:p>
                          <w:p>
                            <w:pPr>
                              <w:tabs>
                                <w:tab w:val="left" w:pos="420"/>
                                <w:tab w:val="left" w:pos="1890"/>
                                <w:tab w:val="left" w:pos="2100"/>
                              </w:tabs>
                              <w:spacing w:line="400" w:lineRule="exact"/>
                              <w:ind w:firstLine="480" w:firstLineChars="200"/>
                              <w:textAlignment w:val="baseline"/>
                              <w:rPr>
                                <w:rFonts w:hint="default" w:ascii="宋体" w:hAnsi="宋体"/>
                                <w:sz w:val="24"/>
                                <w:lang w:val="en-US" w:eastAsia="zh-CN"/>
                              </w:rPr>
                            </w:pPr>
                            <w:r>
                              <w:rPr>
                                <w:rFonts w:hint="eastAsia" w:ascii="宋体" w:hAnsi="宋体"/>
                                <w:b/>
                                <w:bCs/>
                                <w:sz w:val="24"/>
                                <w:lang w:val="en-US" w:eastAsia="zh-CN"/>
                              </w:rPr>
                              <w:t>个人参与权重：</w:t>
                            </w:r>
                            <w:r>
                              <w:rPr>
                                <w:rFonts w:hint="eastAsia" w:ascii="宋体" w:hAnsi="宋体"/>
                                <w:sz w:val="24"/>
                                <w:lang w:val="en-US" w:eastAsia="zh-CN"/>
                              </w:rPr>
                              <w:t>在测试组负责支持系统功能上线前的测试，包括测试方案的分析和测试脚本的编写，确保相关功能正常升级；在测试过程中发现的问题推动问题及时解决保证项目进度和功能质量；对服务端进行接口测试、性能测试、回归测试、功能测试或单元测试，完成产品功能的相关迭代更新</w:t>
                            </w:r>
                          </w:p>
                          <w:p>
                            <w:pPr>
                              <w:tabs>
                                <w:tab w:val="left" w:pos="420"/>
                                <w:tab w:val="left" w:pos="1890"/>
                                <w:tab w:val="left" w:pos="2100"/>
                              </w:tabs>
                              <w:spacing w:line="400" w:lineRule="exact"/>
                              <w:ind w:firstLine="420" w:firstLineChars="200"/>
                              <w:textAlignment w:val="baseline"/>
                            </w:pPr>
                          </w:p>
                        </w:txbxContent>
                      </wps:txbx>
                      <wps:bodyPr wrap="square">
                        <a:noAutofit/>
                      </wps:bodyPr>
                    </wps:wsp>
                  </a:graphicData>
                </a:graphic>
              </wp:anchor>
            </w:drawing>
          </mc:Choice>
          <mc:Fallback>
            <w:pict>
              <v:rect id="矩形 6" o:spid="_x0000_s1026" o:spt="1" style="position:absolute;left:0pt;margin-left:49.2pt;margin-top:271.75pt;height:392.6pt;width:495.55pt;z-index:252030976;mso-width-relative:page;mso-height-relative:page;" filled="f" stroked="f" coordsize="21600,21600" o:gfxdata="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lo8g7NwAAAAMAQAADwAAAAAAAAABACAAAAAiAAAAZHJzL2Rv&#10;d25yZXYueG1sUEsBAhQAFAAAAAgAh07iQPN5HruLAQAA7gIAAA4AAAAAAAAAAQAgAAAAKwEAAGRy&#10;cy9lMm9Eb2MueG1sUEsFBgAAAAAGAAYAWQEAACgFAAAAAA==&#10;">
                <v:fill on="f" focussize="0,0"/>
                <v:stroke on="f"/>
                <v:imagedata o:title=""/>
                <o:lock v:ext="edit" aspectratio="f"/>
                <v:textbox>
                  <w:txbxContent>
                    <w:p>
                      <w:pPr>
                        <w:widowControl/>
                        <w:ind w:firstLine="480" w:firstLineChars="200"/>
                        <w:rPr>
                          <w:rFonts w:hint="default"/>
                          <w:b/>
                          <w:bCs/>
                          <w:sz w:val="24"/>
                          <w:szCs w:val="24"/>
                          <w:lang w:val="en-US" w:eastAsia="zh-CN"/>
                        </w:rPr>
                      </w:pPr>
                      <w:r>
                        <w:rPr>
                          <w:rFonts w:hint="eastAsia"/>
                          <w:b/>
                          <w:bCs/>
                          <w:sz w:val="24"/>
                          <w:szCs w:val="24"/>
                          <w:lang w:val="en-US" w:eastAsia="zh-CN"/>
                        </w:rPr>
                        <w:t xml:space="preserve">项目名称：中国邮政CRM系统      所在单位：亚信科技（中国）有限公司    </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default" w:ascii="宋体" w:hAnsi="宋体"/>
                          <w:sz w:val="24"/>
                          <w:lang w:val="en-US" w:eastAsia="zh-CN"/>
                        </w:rPr>
                      </w:pPr>
                      <w:r>
                        <w:rPr>
                          <w:rFonts w:hint="eastAsia"/>
                          <w:b/>
                          <w:bCs/>
                          <w:sz w:val="24"/>
                          <w:szCs w:val="24"/>
                          <w:lang w:val="en-US" w:eastAsia="zh-CN"/>
                        </w:rPr>
                        <w:t>项目简介：</w:t>
                      </w:r>
                      <w:r>
                        <w:rPr>
                          <w:rFonts w:hint="eastAsia" w:ascii="宋体" w:hAnsi="宋体"/>
                          <w:sz w:val="24"/>
                          <w:lang w:val="en-US" w:eastAsia="zh-CN"/>
                        </w:rPr>
                        <w:t xml:space="preserve"> CRM系统的整体定位是中台系统，是全面支撑营销、销售、服务、会员业务开展，承接前、后台系统。CRM系统将整合不同渠道信息，并对客户、营销、销售、会员积分、服务和知识库等相关核心业务进行支撑的系统。</w:t>
                      </w:r>
                    </w:p>
                    <w:p>
                      <w:pPr>
                        <w:tabs>
                          <w:tab w:val="left" w:pos="420"/>
                          <w:tab w:val="left" w:pos="1890"/>
                          <w:tab w:val="left" w:pos="2100"/>
                        </w:tabs>
                        <w:spacing w:line="400" w:lineRule="exact"/>
                        <w:ind w:firstLine="480" w:firstLineChars="200"/>
                        <w:textAlignment w:val="baseline"/>
                        <w:rPr>
                          <w:rFonts w:hint="default" w:ascii="宋体" w:hAnsi="宋体"/>
                          <w:sz w:val="24"/>
                          <w:lang w:val="en-US" w:eastAsia="zh-CN"/>
                        </w:rPr>
                      </w:pPr>
                      <w:r>
                        <w:rPr>
                          <w:rFonts w:hint="eastAsia"/>
                          <w:b/>
                          <w:bCs/>
                          <w:sz w:val="24"/>
                          <w:szCs w:val="24"/>
                          <w:lang w:val="en-US" w:eastAsia="zh-CN"/>
                        </w:rPr>
                        <w:t xml:space="preserve">工作内容： </w:t>
                      </w:r>
                      <w:r>
                        <w:rPr>
                          <w:rFonts w:hint="eastAsia" w:ascii="宋体" w:hAnsi="宋体"/>
                          <w:sz w:val="24"/>
                          <w:lang w:val="en-US" w:eastAsia="zh-CN"/>
                        </w:rPr>
                        <w:t>使用Kettle和Dacp将生产系统的源数据抽取到CRM系统中（从文件服务器到数据库），将来自业务系统的源数据进行稽核测试，输出数据质量报告；根据业务逻辑将数据进行分层处理最终展示到系统前台的视图功能中；</w:t>
                      </w:r>
                      <w:r>
                        <w:rPr>
                          <w:rFonts w:hint="default" w:ascii="宋体" w:hAnsi="宋体"/>
                          <w:sz w:val="24"/>
                          <w:lang w:val="en-US" w:eastAsia="zh-CN"/>
                        </w:rPr>
                        <w:t>参与试点省份</w:t>
                      </w:r>
                      <w:r>
                        <w:rPr>
                          <w:rFonts w:hint="eastAsia" w:ascii="宋体" w:hAnsi="宋体"/>
                          <w:sz w:val="24"/>
                          <w:lang w:val="en-US" w:eastAsia="zh-CN"/>
                        </w:rPr>
                        <w:t>（</w:t>
                      </w:r>
                      <w:r>
                        <w:rPr>
                          <w:rFonts w:hint="default" w:ascii="宋体" w:hAnsi="宋体"/>
                          <w:sz w:val="24"/>
                          <w:lang w:val="en-US" w:eastAsia="zh-CN"/>
                        </w:rPr>
                        <w:t>广东、江苏、陕西</w:t>
                      </w:r>
                      <w:r>
                        <w:rPr>
                          <w:rFonts w:hint="eastAsia" w:ascii="宋体" w:hAnsi="宋体"/>
                          <w:sz w:val="24"/>
                          <w:lang w:val="en-US" w:eastAsia="zh-CN"/>
                        </w:rPr>
                        <w:t>等）</w:t>
                      </w:r>
                      <w:r>
                        <w:rPr>
                          <w:rFonts w:hint="default" w:ascii="宋体" w:hAnsi="宋体"/>
                          <w:sz w:val="24"/>
                          <w:lang w:val="en-US" w:eastAsia="zh-CN"/>
                        </w:rPr>
                        <w:t>的系统环境配置，进行网络连通性测试，确保试点省份正常使用crm系统的相关功能</w:t>
                      </w:r>
                      <w:r>
                        <w:rPr>
                          <w:rFonts w:hint="eastAsia" w:ascii="宋体" w:hAnsi="宋体"/>
                          <w:sz w:val="24"/>
                          <w:lang w:val="en-US" w:eastAsia="zh-CN"/>
                        </w:rPr>
                        <w:t>；在系统相关功能上线前进行测试工作，例如自动化测试代码的编写、测试用例的编写，接口连通性测试；支持系统相关功能正常上线；提高测试用例的覆盖度和可执行性；对发现的程序或数据问题及时与开发同事沟通，确认问题并推动问题解决,参与问题数据的修复；负责与客户进行相关功能验收，演示</w:t>
                      </w:r>
                      <w:r>
                        <w:rPr>
                          <w:rFonts w:hint="default" w:ascii="宋体" w:hAnsi="宋体"/>
                          <w:sz w:val="24"/>
                          <w:lang w:val="en-US" w:eastAsia="zh-CN"/>
                        </w:rPr>
                        <w:t>系统的功能操作，包括权限管理、客户管理、营销</w:t>
                      </w:r>
                      <w:r>
                        <w:rPr>
                          <w:rFonts w:hint="eastAsia" w:ascii="宋体" w:hAnsi="宋体"/>
                          <w:sz w:val="24"/>
                          <w:lang w:val="en-US" w:eastAsia="zh-CN"/>
                        </w:rPr>
                        <w:t>销售</w:t>
                      </w:r>
                      <w:r>
                        <w:rPr>
                          <w:rFonts w:hint="default" w:ascii="宋体" w:hAnsi="宋体"/>
                          <w:sz w:val="24"/>
                          <w:lang w:val="en-US" w:eastAsia="zh-CN"/>
                        </w:rPr>
                        <w:t>等诸多功能模块，对系统的数据来源，相关指标的运算口径进行讲解</w:t>
                      </w:r>
                      <w:r>
                        <w:rPr>
                          <w:rFonts w:hint="eastAsia" w:ascii="宋体" w:hAnsi="宋体"/>
                          <w:sz w:val="24"/>
                          <w:lang w:val="en-US" w:eastAsia="zh-CN"/>
                        </w:rPr>
                        <w:t>。</w:t>
                      </w:r>
                    </w:p>
                    <w:p>
                      <w:pPr>
                        <w:tabs>
                          <w:tab w:val="left" w:pos="420"/>
                          <w:tab w:val="left" w:pos="1890"/>
                          <w:tab w:val="left" w:pos="2100"/>
                        </w:tabs>
                        <w:spacing w:line="400" w:lineRule="exact"/>
                        <w:ind w:firstLine="480" w:firstLineChars="200"/>
                        <w:textAlignment w:val="baseline"/>
                        <w:rPr>
                          <w:rFonts w:hint="default" w:ascii="宋体" w:hAnsi="宋体"/>
                          <w:sz w:val="24"/>
                          <w:lang w:val="en-US" w:eastAsia="zh-CN"/>
                        </w:rPr>
                      </w:pPr>
                      <w:r>
                        <w:rPr>
                          <w:rFonts w:hint="eastAsia" w:ascii="宋体" w:hAnsi="宋体"/>
                          <w:b/>
                          <w:bCs/>
                          <w:sz w:val="24"/>
                          <w:lang w:val="en-US" w:eastAsia="zh-CN"/>
                        </w:rPr>
                        <w:t>所用工具：</w:t>
                      </w:r>
                      <w:r>
                        <w:rPr>
                          <w:rFonts w:hint="eastAsia" w:ascii="宋体" w:hAnsi="宋体"/>
                          <w:sz w:val="24"/>
                          <w:lang w:val="en-US" w:eastAsia="zh-CN"/>
                        </w:rPr>
                        <w:t>Mysql、Kettle、Idea、Dacp、Postman</w:t>
                      </w:r>
                    </w:p>
                    <w:p>
                      <w:pPr>
                        <w:tabs>
                          <w:tab w:val="left" w:pos="420"/>
                          <w:tab w:val="left" w:pos="1890"/>
                          <w:tab w:val="left" w:pos="2100"/>
                        </w:tabs>
                        <w:spacing w:line="400" w:lineRule="exact"/>
                        <w:ind w:firstLine="480" w:firstLineChars="200"/>
                        <w:textAlignment w:val="baseline"/>
                        <w:rPr>
                          <w:rFonts w:hint="default" w:ascii="宋体" w:hAnsi="宋体"/>
                          <w:sz w:val="24"/>
                          <w:lang w:val="en-US" w:eastAsia="zh-CN"/>
                        </w:rPr>
                      </w:pPr>
                      <w:r>
                        <w:rPr>
                          <w:rFonts w:hint="eastAsia" w:ascii="宋体" w:hAnsi="宋体"/>
                          <w:b/>
                          <w:bCs/>
                          <w:sz w:val="24"/>
                          <w:lang w:val="en-US" w:eastAsia="zh-CN"/>
                        </w:rPr>
                        <w:t>个人参与权重：</w:t>
                      </w:r>
                      <w:r>
                        <w:rPr>
                          <w:rFonts w:hint="eastAsia" w:ascii="宋体" w:hAnsi="宋体"/>
                          <w:sz w:val="24"/>
                          <w:lang w:val="en-US" w:eastAsia="zh-CN"/>
                        </w:rPr>
                        <w:t>在测试组负责支持系统功能上线前的测试，包括测试方案的分析和测试脚本的编写，确保相关功能正常升级；在测试过程中发现的问题推动问题及时解决保证项目进度和功能质量；对服务端进行接口测试、性能测试、回归测试、功能测试或单元测试，完成产品功能的相关迭代更新</w:t>
                      </w:r>
                    </w:p>
                    <w:p>
                      <w:pPr>
                        <w:tabs>
                          <w:tab w:val="left" w:pos="420"/>
                          <w:tab w:val="left" w:pos="1890"/>
                          <w:tab w:val="left" w:pos="2100"/>
                        </w:tabs>
                        <w:spacing w:line="400" w:lineRule="exact"/>
                        <w:ind w:firstLine="420" w:firstLineChars="200"/>
                        <w:textAlignment w:val="baseline"/>
                      </w:pPr>
                    </w:p>
                  </w:txbxContent>
                </v:textbox>
              </v:rect>
            </w:pict>
          </mc:Fallback>
        </mc:AlternateContent>
      </w:r>
      <w:r>
        <mc:AlternateContent>
          <mc:Choice Requires="wpg">
            <w:drawing>
              <wp:anchor distT="0" distB="0" distL="114300" distR="114300" simplePos="0" relativeHeight="251836416" behindDoc="0" locked="0" layoutInCell="1" allowOverlap="1">
                <wp:simplePos x="0" y="0"/>
                <wp:positionH relativeFrom="column">
                  <wp:posOffset>461010</wp:posOffset>
                </wp:positionH>
                <wp:positionV relativeFrom="paragraph">
                  <wp:posOffset>492760</wp:posOffset>
                </wp:positionV>
                <wp:extent cx="6529705" cy="321945"/>
                <wp:effectExtent l="0" t="0" r="48895" b="51435"/>
                <wp:wrapNone/>
                <wp:docPr id="14" name="组合 81"/>
                <wp:cNvGraphicFramePr/>
                <a:graphic xmlns:a="http://schemas.openxmlformats.org/drawingml/2006/main">
                  <a:graphicData uri="http://schemas.microsoft.com/office/word/2010/wordprocessingGroup">
                    <wpg:wgp>
                      <wpg:cNvGrpSpPr/>
                      <wpg:grpSpPr>
                        <a:xfrm>
                          <a:off x="0" y="0"/>
                          <a:ext cx="6529705" cy="321945"/>
                          <a:chOff x="491424" y="7552469"/>
                          <a:chExt cx="6530185" cy="322573"/>
                        </a:xfrm>
                      </wpg:grpSpPr>
                      <wps:wsp>
                        <wps:cNvPr id="37" name="直接连接符 37"/>
                        <wps:cNvCnPr/>
                        <wps:spPr>
                          <a:xfrm>
                            <a:off x="493270" y="7875042"/>
                            <a:ext cx="6528339" cy="0"/>
                          </a:xfrm>
                          <a:prstGeom prst="line">
                            <a:avLst/>
                          </a:prstGeom>
                          <a:ln>
                            <a:solidFill>
                              <a:schemeClr val="bg2">
                                <a:lumMod val="50000"/>
                              </a:schemeClr>
                            </a:solidFill>
                            <a:tailEnd type="diamond"/>
                          </a:ln>
                        </wps:spPr>
                        <wps:style>
                          <a:lnRef idx="1">
                            <a:schemeClr val="accent1"/>
                          </a:lnRef>
                          <a:fillRef idx="0">
                            <a:schemeClr val="accent1"/>
                          </a:fillRef>
                          <a:effectRef idx="0">
                            <a:schemeClr val="accent1"/>
                          </a:effectRef>
                          <a:fontRef idx="minor">
                            <a:schemeClr val="tx1"/>
                          </a:fontRef>
                        </wps:style>
                        <wps:bodyPr/>
                      </wps:wsp>
                      <wps:wsp>
                        <wps:cNvPr id="38" name="矩形 38"/>
                        <wps:cNvSpPr/>
                        <wps:spPr>
                          <a:xfrm>
                            <a:off x="491424" y="7552469"/>
                            <a:ext cx="349405" cy="3194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wgp>
                  </a:graphicData>
                </a:graphic>
              </wp:anchor>
            </w:drawing>
          </mc:Choice>
          <mc:Fallback>
            <w:pict>
              <v:group id="组合 81" o:spid="_x0000_s1026" o:spt="203" style="position:absolute;left:0pt;margin-left:36.3pt;margin-top:38.8pt;height:25.35pt;width:514.15pt;z-index:251836416;mso-width-relative:page;mso-height-relative:page;" coordorigin="491424,7552469" coordsize="6530185,322573" o:gfxdata="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">
                <o:lock v:ext="edit" aspectratio="f"/>
                <v:line id="_x0000_s1026" o:spid="_x0000_s1026" o:spt="20" style="position:absolute;left:493270;top:7875042;height:0;width:6528339;" filled="f" stroked="t" coordsize="21600,21600" o:gfxdata="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y3XOvQAA&#10;ANsAAAAPAAAAAAAAAAEAIAAAACIAAABkcnMvZG93bnJldi54bWxQSwECFAAUAAAACACHTuJAMy8F&#10;njsAAAA5AAAAEAAAAAAAAAABACAAAAAMAQAAZHJzL3NoYXBleG1sLnhtbFBLBQYAAAAABgAGAFsB&#10;AAC2AwAAAAA=&#10;">
                  <v:fill on="f" focussize="0,0"/>
                  <v:stroke weight="0.5pt" color="#767171 [1614]" miterlimit="8" joinstyle="miter" endarrow="diamond"/>
                  <v:imagedata o:title=""/>
                  <o:lock v:ext="edit" aspectratio="f"/>
                </v:line>
                <v:rect id="_x0000_s1026" o:spid="_x0000_s1026" o:spt="1" style="position:absolute;left:491424;top:7552469;height:319458;width:349405;v-text-anchor:middle;" fillcolor="#767171 [1614]" filled="t" stroked="f" coordsize="21600,21600" o:gfxdata="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vCyB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rect>
              </v:group>
            </w:pict>
          </mc:Fallback>
        </mc:AlternateContent>
      </w:r>
      <w:r>
        <mc:AlternateContent>
          <mc:Choice Requires="wps">
            <w:drawing>
              <wp:anchor distT="0" distB="0" distL="114300" distR="114300" simplePos="0" relativeHeight="251817984" behindDoc="0" locked="0" layoutInCell="1" allowOverlap="1">
                <wp:simplePos x="0" y="0"/>
                <wp:positionH relativeFrom="column">
                  <wp:posOffset>805815</wp:posOffset>
                </wp:positionH>
                <wp:positionV relativeFrom="paragraph">
                  <wp:posOffset>550545</wp:posOffset>
                </wp:positionV>
                <wp:extent cx="1767205" cy="288925"/>
                <wp:effectExtent l="0" t="0" r="0" b="0"/>
                <wp:wrapNone/>
                <wp:docPr id="17" name="矩形 16"/>
                <wp:cNvGraphicFramePr/>
                <a:graphic xmlns:a="http://schemas.openxmlformats.org/drawingml/2006/main">
                  <a:graphicData uri="http://schemas.microsoft.com/office/word/2010/wordprocessingShape">
                    <wps:wsp>
                      <wps:cNvSpPr/>
                      <wps:spPr>
                        <a:xfrm>
                          <a:off x="0" y="0"/>
                          <a:ext cx="1767205"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rPr>
                                <w:kern w:val="0"/>
                                <w:sz w:val="24"/>
                                <w:szCs w:val="24"/>
                              </w:rPr>
                            </w:pPr>
                            <w:r>
                              <w:rPr>
                                <w:rFonts w:hint="eastAsia" w:ascii="微软雅黑" w:hAnsi="微软雅黑" w:eastAsia="微软雅黑" w:cs="Times New Roman"/>
                                <w:b/>
                                <w:bCs/>
                                <w:color w:val="404040"/>
                                <w:spacing w:val="60"/>
                                <w:kern w:val="24"/>
                                <w:sz w:val="28"/>
                                <w:szCs w:val="28"/>
                                <w:lang w:val="en-US" w:eastAsia="zh-CN"/>
                              </w:rPr>
                              <w:t>项目</w:t>
                            </w:r>
                            <w:r>
                              <w:rPr>
                                <w:rFonts w:hint="eastAsia" w:ascii="微软雅黑" w:hAnsi="微软雅黑" w:eastAsia="微软雅黑" w:cs="Times New Roman"/>
                                <w:b/>
                                <w:bCs/>
                                <w:color w:val="404040"/>
                                <w:spacing w:val="60"/>
                                <w:kern w:val="24"/>
                                <w:sz w:val="28"/>
                                <w:szCs w:val="28"/>
                              </w:rPr>
                              <w:t>经验</w:t>
                            </w:r>
                          </w:p>
                          <w:p/>
                        </w:txbxContent>
                      </wps:txbx>
                      <wps:bodyPr rtlCol="0" anchor="ctr"/>
                    </wps:wsp>
                  </a:graphicData>
                </a:graphic>
              </wp:anchor>
            </w:drawing>
          </mc:Choice>
          <mc:Fallback>
            <w:pict>
              <v:rect id="矩形 16" o:spid="_x0000_s1026" o:spt="1" style="position:absolute;left:0pt;margin-left:63.45pt;margin-top:43.35pt;height:22.75pt;width:139.15pt;z-index:251817984;v-text-anchor:middle;mso-width-relative:page;mso-height-relative:page;" filled="f" stroked="f" coordsize="21600,21600" o:gfxdata="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8R/sbXAAAACgEAAA8AAAAAAAAAAQAgAAAAIgAAAGRycy9kb3du&#10;cmV2LnhtbFBLAQIUABQAAAAIAIdO4kCvy0dDxwEAAFwDAAAOAAAAAAAAAAEAIAAAACYBAABkcnMv&#10;ZTJvRG9jLnhtbFBLBQYAAAAABgAGAFkBAABfBQ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404040"/>
                          <w:spacing w:val="60"/>
                          <w:kern w:val="24"/>
                          <w:sz w:val="28"/>
                          <w:szCs w:val="28"/>
                          <w:lang w:val="en-US" w:eastAsia="zh-CN"/>
                        </w:rPr>
                        <w:t>项目</w:t>
                      </w:r>
                      <w:r>
                        <w:rPr>
                          <w:rFonts w:hint="eastAsia" w:ascii="微软雅黑" w:hAnsi="微软雅黑" w:eastAsia="微软雅黑" w:cs="Times New Roman"/>
                          <w:b/>
                          <w:bCs/>
                          <w:color w:val="404040"/>
                          <w:spacing w:val="60"/>
                          <w:kern w:val="24"/>
                          <w:sz w:val="28"/>
                          <w:szCs w:val="28"/>
                        </w:rPr>
                        <w:t>经验</w:t>
                      </w:r>
                    </w:p>
                    <w:p/>
                  </w:txbxContent>
                </v:textbox>
              </v:rect>
            </w:pict>
          </mc:Fallback>
        </mc:AlternateContent>
      </w:r>
      <w:r>
        <mc:AlternateContent>
          <mc:Choice Requires="wps">
            <w:drawing>
              <wp:anchor distT="0" distB="0" distL="114300" distR="114300" simplePos="0" relativeHeight="251839488" behindDoc="0" locked="0" layoutInCell="1" allowOverlap="1">
                <wp:simplePos x="0" y="0"/>
                <wp:positionH relativeFrom="column">
                  <wp:posOffset>513715</wp:posOffset>
                </wp:positionH>
                <wp:positionV relativeFrom="paragraph">
                  <wp:posOffset>527050</wp:posOffset>
                </wp:positionV>
                <wp:extent cx="255270" cy="247650"/>
                <wp:effectExtent l="0" t="0" r="11430" b="1270"/>
                <wp:wrapNone/>
                <wp:docPr id="23" name="pen_2326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55270" cy="247650"/>
                        </a:xfrm>
                        <a:custGeom>
                          <a:avLst/>
                          <a:gdLst>
                            <a:gd name="connsiteX0" fmla="*/ 117305 w 607563"/>
                            <a:gd name="connsiteY0" fmla="*/ 427131 h 588199"/>
                            <a:gd name="connsiteX1" fmla="*/ 80369 w 607563"/>
                            <a:gd name="connsiteY1" fmla="*/ 538045 h 588199"/>
                            <a:gd name="connsiteX2" fmla="*/ 191445 w 607563"/>
                            <a:gd name="connsiteY2" fmla="*/ 501163 h 588199"/>
                            <a:gd name="connsiteX3" fmla="*/ 530004 w 607563"/>
                            <a:gd name="connsiteY3" fmla="*/ 403195 h 588199"/>
                            <a:gd name="connsiteX4" fmla="*/ 580730 w 607563"/>
                            <a:gd name="connsiteY4" fmla="*/ 555445 h 588199"/>
                            <a:gd name="connsiteX5" fmla="*/ 556168 w 607563"/>
                            <a:gd name="connsiteY5" fmla="*/ 580065 h 588199"/>
                            <a:gd name="connsiteX6" fmla="*/ 398028 w 607563"/>
                            <a:gd name="connsiteY6" fmla="*/ 527448 h 588199"/>
                            <a:gd name="connsiteX7" fmla="*/ 419119 w 607563"/>
                            <a:gd name="connsiteY7" fmla="*/ 514028 h 588199"/>
                            <a:gd name="connsiteX8" fmla="*/ 434515 w 607563"/>
                            <a:gd name="connsiteY8" fmla="*/ 498652 h 588199"/>
                            <a:gd name="connsiteX9" fmla="*/ 481236 w 607563"/>
                            <a:gd name="connsiteY9" fmla="*/ 514205 h 588199"/>
                            <a:gd name="connsiteX10" fmla="*/ 514787 w 607563"/>
                            <a:gd name="connsiteY10" fmla="*/ 480609 h 588199"/>
                            <a:gd name="connsiteX11" fmla="*/ 499302 w 607563"/>
                            <a:gd name="connsiteY11" fmla="*/ 433947 h 588199"/>
                            <a:gd name="connsiteX12" fmla="*/ 320321 w 607563"/>
                            <a:gd name="connsiteY12" fmla="*/ 164510 h 588199"/>
                            <a:gd name="connsiteX13" fmla="*/ 453915 w 607563"/>
                            <a:gd name="connsiteY13" fmla="*/ 298976 h 588199"/>
                            <a:gd name="connsiteX14" fmla="*/ 223130 w 607563"/>
                            <a:gd name="connsiteY14" fmla="*/ 529425 h 588199"/>
                            <a:gd name="connsiteX15" fmla="*/ 55715 w 607563"/>
                            <a:gd name="connsiteY15" fmla="*/ 587192 h 588199"/>
                            <a:gd name="connsiteX16" fmla="*/ 31150 w 607563"/>
                            <a:gd name="connsiteY16" fmla="*/ 562663 h 588199"/>
                            <a:gd name="connsiteX17" fmla="*/ 84285 w 607563"/>
                            <a:gd name="connsiteY17" fmla="*/ 403135 h 588199"/>
                            <a:gd name="connsiteX18" fmla="*/ 320321 w 607563"/>
                            <a:gd name="connsiteY18" fmla="*/ 164510 h 588199"/>
                            <a:gd name="connsiteX19" fmla="*/ 367385 w 607563"/>
                            <a:gd name="connsiteY19" fmla="*/ 110756 h 588199"/>
                            <a:gd name="connsiteX20" fmla="*/ 381182 w 607563"/>
                            <a:gd name="connsiteY20" fmla="*/ 116421 h 588199"/>
                            <a:gd name="connsiteX21" fmla="*/ 557966 w 607563"/>
                            <a:gd name="connsiteY21" fmla="*/ 292900 h 588199"/>
                            <a:gd name="connsiteX22" fmla="*/ 557966 w 607563"/>
                            <a:gd name="connsiteY22" fmla="*/ 320447 h 588199"/>
                            <a:gd name="connsiteX23" fmla="*/ 391597 w 607563"/>
                            <a:gd name="connsiteY23" fmla="*/ 486530 h 588199"/>
                            <a:gd name="connsiteX24" fmla="*/ 364091 w 607563"/>
                            <a:gd name="connsiteY24" fmla="*/ 486530 h 588199"/>
                            <a:gd name="connsiteX25" fmla="*/ 364091 w 607563"/>
                            <a:gd name="connsiteY25" fmla="*/ 459072 h 588199"/>
                            <a:gd name="connsiteX26" fmla="*/ 516752 w 607563"/>
                            <a:gd name="connsiteY26" fmla="*/ 306674 h 588199"/>
                            <a:gd name="connsiteX27" fmla="*/ 353587 w 607563"/>
                            <a:gd name="connsiteY27" fmla="*/ 143879 h 588199"/>
                            <a:gd name="connsiteX28" fmla="*/ 353587 w 607563"/>
                            <a:gd name="connsiteY28" fmla="*/ 116421 h 588199"/>
                            <a:gd name="connsiteX29" fmla="*/ 367385 w 607563"/>
                            <a:gd name="connsiteY29" fmla="*/ 110756 h 588199"/>
                            <a:gd name="connsiteX30" fmla="*/ 190252 w 607563"/>
                            <a:gd name="connsiteY30" fmla="*/ 56225 h 588199"/>
                            <a:gd name="connsiteX31" fmla="*/ 282018 w 607563"/>
                            <a:gd name="connsiteY31" fmla="*/ 147758 h 588199"/>
                            <a:gd name="connsiteX32" fmla="*/ 147885 w 607563"/>
                            <a:gd name="connsiteY32" fmla="*/ 281681 h 588199"/>
                            <a:gd name="connsiteX33" fmla="*/ 56209 w 607563"/>
                            <a:gd name="connsiteY33" fmla="*/ 190148 h 588199"/>
                            <a:gd name="connsiteX34" fmla="*/ 190252 w 607563"/>
                            <a:gd name="connsiteY34" fmla="*/ 56225 h 588199"/>
                            <a:gd name="connsiteX35" fmla="*/ 559021 w 607563"/>
                            <a:gd name="connsiteY35" fmla="*/ 11549 h 588199"/>
                            <a:gd name="connsiteX36" fmla="*/ 568547 w 607563"/>
                            <a:gd name="connsiteY36" fmla="*/ 15548 h 588199"/>
                            <a:gd name="connsiteX37" fmla="*/ 603624 w 607563"/>
                            <a:gd name="connsiteY37" fmla="*/ 50562 h 588199"/>
                            <a:gd name="connsiteX38" fmla="*/ 603624 w 607563"/>
                            <a:gd name="connsiteY38" fmla="*/ 69580 h 588199"/>
                            <a:gd name="connsiteX39" fmla="*/ 551631 w 607563"/>
                            <a:gd name="connsiteY39" fmla="*/ 121568 h 588199"/>
                            <a:gd name="connsiteX40" fmla="*/ 577806 w 607563"/>
                            <a:gd name="connsiteY40" fmla="*/ 147695 h 588199"/>
                            <a:gd name="connsiteX41" fmla="*/ 579141 w 607563"/>
                            <a:gd name="connsiteY41" fmla="*/ 173734 h 588199"/>
                            <a:gd name="connsiteX42" fmla="*/ 536407 w 607563"/>
                            <a:gd name="connsiteY42" fmla="*/ 216479 h 588199"/>
                            <a:gd name="connsiteX43" fmla="*/ 401796 w 607563"/>
                            <a:gd name="connsiteY43" fmla="*/ 83088 h 588199"/>
                            <a:gd name="connsiteX44" fmla="*/ 443728 w 607563"/>
                            <a:gd name="connsiteY44" fmla="*/ 41320 h 588199"/>
                            <a:gd name="connsiteX45" fmla="*/ 471238 w 607563"/>
                            <a:gd name="connsiteY45" fmla="*/ 41320 h 588199"/>
                            <a:gd name="connsiteX46" fmla="*/ 497413 w 607563"/>
                            <a:gd name="connsiteY46" fmla="*/ 67447 h 588199"/>
                            <a:gd name="connsiteX47" fmla="*/ 549495 w 607563"/>
                            <a:gd name="connsiteY47" fmla="*/ 15548 h 588199"/>
                            <a:gd name="connsiteX48" fmla="*/ 559021 w 607563"/>
                            <a:gd name="connsiteY48" fmla="*/ 11549 h 588199"/>
                            <a:gd name="connsiteX49" fmla="*/ 93693 w 607563"/>
                            <a:gd name="connsiteY49" fmla="*/ 6 h 588199"/>
                            <a:gd name="connsiteX50" fmla="*/ 162763 w 607563"/>
                            <a:gd name="connsiteY50" fmla="*/ 28787 h 588199"/>
                            <a:gd name="connsiteX51" fmla="*/ 28651 w 607563"/>
                            <a:gd name="connsiteY51" fmla="*/ 162708 h 588199"/>
                            <a:gd name="connsiteX52" fmla="*/ 27761 w 607563"/>
                            <a:gd name="connsiteY52" fmla="*/ 27810 h 588199"/>
                            <a:gd name="connsiteX53" fmla="*/ 93693 w 607563"/>
                            <a:gd name="connsiteY53" fmla="*/ 6 h 5881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Lst>
                          <a:rect l="l" t="t" r="r" b="b"/>
                          <a:pathLst>
                            <a:path w="607563" h="588199">
                              <a:moveTo>
                                <a:pt x="117305" y="427131"/>
                              </a:moveTo>
                              <a:lnTo>
                                <a:pt x="80369" y="538045"/>
                              </a:lnTo>
                              <a:lnTo>
                                <a:pt x="191445" y="501163"/>
                              </a:lnTo>
                              <a:close/>
                              <a:moveTo>
                                <a:pt x="530004" y="403195"/>
                              </a:moveTo>
                              <a:lnTo>
                                <a:pt x="580730" y="555445"/>
                              </a:lnTo>
                              <a:cubicBezTo>
                                <a:pt x="585803" y="570733"/>
                                <a:pt x="571297" y="585042"/>
                                <a:pt x="556168" y="580065"/>
                              </a:cubicBezTo>
                              <a:lnTo>
                                <a:pt x="398028" y="527448"/>
                              </a:lnTo>
                              <a:cubicBezTo>
                                <a:pt x="405770" y="524693"/>
                                <a:pt x="412979" y="520160"/>
                                <a:pt x="419119" y="514028"/>
                              </a:cubicBezTo>
                              <a:lnTo>
                                <a:pt x="434515" y="498652"/>
                              </a:lnTo>
                              <a:lnTo>
                                <a:pt x="481236" y="514205"/>
                              </a:lnTo>
                              <a:lnTo>
                                <a:pt x="514787" y="480609"/>
                              </a:lnTo>
                              <a:lnTo>
                                <a:pt x="499302" y="433947"/>
                              </a:lnTo>
                              <a:close/>
                              <a:moveTo>
                                <a:pt x="320321" y="164510"/>
                              </a:moveTo>
                              <a:cubicBezTo>
                                <a:pt x="324059" y="169665"/>
                                <a:pt x="314269" y="159533"/>
                                <a:pt x="453915" y="298976"/>
                              </a:cubicBezTo>
                              <a:lnTo>
                                <a:pt x="223130" y="529425"/>
                              </a:lnTo>
                              <a:cubicBezTo>
                                <a:pt x="218502" y="534046"/>
                                <a:pt x="228025" y="529958"/>
                                <a:pt x="55715" y="587192"/>
                              </a:cubicBezTo>
                              <a:cubicBezTo>
                                <a:pt x="40674" y="592169"/>
                                <a:pt x="26077" y="577861"/>
                                <a:pt x="31150" y="562663"/>
                              </a:cubicBezTo>
                              <a:lnTo>
                                <a:pt x="84285" y="403135"/>
                              </a:lnTo>
                              <a:cubicBezTo>
                                <a:pt x="86688" y="395937"/>
                                <a:pt x="73783" y="410779"/>
                                <a:pt x="320321" y="164510"/>
                              </a:cubicBezTo>
                              <a:close/>
                              <a:moveTo>
                                <a:pt x="367385" y="110756"/>
                              </a:moveTo>
                              <a:cubicBezTo>
                                <a:pt x="372370" y="110756"/>
                                <a:pt x="377355" y="112644"/>
                                <a:pt x="381182" y="116421"/>
                              </a:cubicBezTo>
                              <a:lnTo>
                                <a:pt x="557966" y="292900"/>
                              </a:lnTo>
                              <a:cubicBezTo>
                                <a:pt x="565621" y="300542"/>
                                <a:pt x="565621" y="312805"/>
                                <a:pt x="557966" y="320447"/>
                              </a:cubicBezTo>
                              <a:lnTo>
                                <a:pt x="391597" y="486530"/>
                              </a:lnTo>
                              <a:cubicBezTo>
                                <a:pt x="384030" y="494083"/>
                                <a:pt x="371657" y="494083"/>
                                <a:pt x="364091" y="486530"/>
                              </a:cubicBezTo>
                              <a:cubicBezTo>
                                <a:pt x="356525" y="478888"/>
                                <a:pt x="356525" y="466625"/>
                                <a:pt x="364091" y="459072"/>
                              </a:cubicBezTo>
                              <a:lnTo>
                                <a:pt x="516752" y="306674"/>
                              </a:lnTo>
                              <a:lnTo>
                                <a:pt x="353587" y="143879"/>
                              </a:lnTo>
                              <a:cubicBezTo>
                                <a:pt x="346021" y="136326"/>
                                <a:pt x="346021" y="123974"/>
                                <a:pt x="353587" y="116421"/>
                              </a:cubicBezTo>
                              <a:cubicBezTo>
                                <a:pt x="357415" y="112644"/>
                                <a:pt x="362400" y="110756"/>
                                <a:pt x="367385" y="110756"/>
                              </a:cubicBezTo>
                              <a:close/>
                              <a:moveTo>
                                <a:pt x="190252" y="56225"/>
                              </a:moveTo>
                              <a:lnTo>
                                <a:pt x="282018" y="147758"/>
                              </a:lnTo>
                              <a:cubicBezTo>
                                <a:pt x="275966" y="153801"/>
                                <a:pt x="154739" y="274838"/>
                                <a:pt x="147885" y="281681"/>
                              </a:cubicBezTo>
                              <a:lnTo>
                                <a:pt x="56209" y="190148"/>
                              </a:lnTo>
                              <a:cubicBezTo>
                                <a:pt x="62083" y="184283"/>
                                <a:pt x="184378" y="62090"/>
                                <a:pt x="190252" y="56225"/>
                              </a:cubicBezTo>
                              <a:close/>
                              <a:moveTo>
                                <a:pt x="559021" y="11549"/>
                              </a:moveTo>
                              <a:cubicBezTo>
                                <a:pt x="562470" y="11549"/>
                                <a:pt x="565920" y="12882"/>
                                <a:pt x="568547" y="15548"/>
                              </a:cubicBezTo>
                              <a:lnTo>
                                <a:pt x="603624" y="50562"/>
                              </a:lnTo>
                              <a:cubicBezTo>
                                <a:pt x="608877" y="55805"/>
                                <a:pt x="608877" y="64336"/>
                                <a:pt x="603624" y="69580"/>
                              </a:cubicBezTo>
                              <a:cubicBezTo>
                                <a:pt x="592852" y="80422"/>
                                <a:pt x="562226" y="110993"/>
                                <a:pt x="551631" y="121568"/>
                              </a:cubicBezTo>
                              <a:lnTo>
                                <a:pt x="577806" y="147695"/>
                              </a:lnTo>
                              <a:cubicBezTo>
                                <a:pt x="584928" y="154805"/>
                                <a:pt x="585373" y="166091"/>
                                <a:pt x="579141" y="173734"/>
                              </a:cubicBezTo>
                              <a:cubicBezTo>
                                <a:pt x="578162" y="174978"/>
                                <a:pt x="580477" y="172490"/>
                                <a:pt x="536407" y="216479"/>
                              </a:cubicBezTo>
                              <a:cubicBezTo>
                                <a:pt x="396899" y="77222"/>
                                <a:pt x="406870" y="86820"/>
                                <a:pt x="401796" y="83088"/>
                              </a:cubicBezTo>
                              <a:lnTo>
                                <a:pt x="443728" y="41320"/>
                              </a:lnTo>
                              <a:cubicBezTo>
                                <a:pt x="451296" y="33677"/>
                                <a:pt x="463671" y="33766"/>
                                <a:pt x="471238" y="41320"/>
                              </a:cubicBezTo>
                              <a:lnTo>
                                <a:pt x="497413" y="67447"/>
                              </a:lnTo>
                              <a:cubicBezTo>
                                <a:pt x="507918" y="56960"/>
                                <a:pt x="538633" y="26301"/>
                                <a:pt x="549495" y="15548"/>
                              </a:cubicBezTo>
                              <a:cubicBezTo>
                                <a:pt x="552121" y="12882"/>
                                <a:pt x="555571" y="11549"/>
                                <a:pt x="559021" y="11549"/>
                              </a:cubicBezTo>
                              <a:close/>
                              <a:moveTo>
                                <a:pt x="93693" y="6"/>
                              </a:moveTo>
                              <a:cubicBezTo>
                                <a:pt x="118022" y="-272"/>
                                <a:pt x="142873" y="8882"/>
                                <a:pt x="162763" y="28787"/>
                              </a:cubicBezTo>
                              <a:cubicBezTo>
                                <a:pt x="156889" y="34653"/>
                                <a:pt x="34613" y="156754"/>
                                <a:pt x="28651" y="162708"/>
                              </a:cubicBezTo>
                              <a:cubicBezTo>
                                <a:pt x="-11040" y="122985"/>
                                <a:pt x="-7747" y="63267"/>
                                <a:pt x="27761" y="27810"/>
                              </a:cubicBezTo>
                              <a:cubicBezTo>
                                <a:pt x="45560" y="9992"/>
                                <a:pt x="69365" y="284"/>
                                <a:pt x="93693" y="6"/>
                              </a:cubicBezTo>
                              <a:close/>
                            </a:path>
                          </a:pathLst>
                        </a:custGeom>
                        <a:solidFill>
                          <a:schemeClr val="bg1"/>
                        </a:solidFill>
                        <a:ln>
                          <a:noFill/>
                        </a:ln>
                      </wps:spPr>
                      <wps:bodyPr/>
                    </wps:wsp>
                  </a:graphicData>
                </a:graphic>
              </wp:anchor>
            </w:drawing>
          </mc:Choice>
          <mc:Fallback>
            <w:pict>
              <v:shape id="pen_232628" o:spid="_x0000_s1026" o:spt="100" style="position:absolute;left:0pt;margin-left:40.45pt;margin-top:41.5pt;height:19.5pt;width:20.1pt;z-index:251839488;mso-width-relative:page;mso-height-relative:page;" fillcolor="#FFFFFF [3212]" filled="t" stroked="f" coordsize="607563,588199" o:gfxdata="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" path="m117305,427131l80369,538045,191445,501163xm530004,403195l580730,555445c585803,570733,571297,585042,556168,580065l398028,527448c405770,524693,412979,520160,419119,514028l434515,498652,481236,514205,514787,480609,499302,433947xm320321,164510c324059,169665,314269,159533,453915,298976l223130,529425c218502,534046,228025,529958,55715,587192c40674,592169,26077,577861,31150,562663l84285,403135c86688,395937,73783,410779,320321,164510xm367385,110756c372370,110756,377355,112644,381182,116421l557966,292900c565621,300542,565621,312805,557966,320447l391597,486530c384030,494083,371657,494083,364091,486530c356525,478888,356525,466625,364091,459072l516752,306674,353587,143879c346021,136326,346021,123974,353587,116421c357415,112644,362400,110756,367385,110756xm190252,56225l282018,147758c275966,153801,154739,274838,147885,281681l56209,190148c62083,184283,184378,62090,190252,56225xm559021,11549c562470,11549,565920,12882,568547,15548l603624,50562c608877,55805,608877,64336,603624,69580c592852,80422,562226,110993,551631,121568l577806,147695c584928,154805,585373,166091,579141,173734c578162,174978,580477,172490,536407,216479c396899,77222,406870,86820,401796,83088l443728,41320c451296,33677,463671,33766,471238,41320l497413,67447c507918,56960,538633,26301,549495,15548c552121,12882,555571,11549,559021,11549xm93693,6c118022,-272,142873,8882,162763,28787c156889,34653,34613,156754,28651,162708c-11040,122985,-7747,63267,27761,27810c45560,9992,69365,284,93693,6xe">
                <v:path o:connectlocs="49286,179835;33767,226533;80436,211005;222683,169757;243996,233859;233676,244225;167233,222071;176094,216421;182563,209947;202193,216496;216289,202351;209783,182705;134584,69263;190714,125878;93748,222904;23408,247226;13087,236898;35412,169732;134584,69263;154358,46631;160155,49016;234431,123319;234431,134918;164531,204844;152974,204844;152974,193283;217115,129119;148560,60577;148560,49016;154358,46631;79935,23672;118490,62210;62134,118596;23616,80058;79935,23672;234874,4862;238877,6546;253615,21288;253615,29295;231769,51183;242767,62184;243328,73147;225373,91144;168816,34982;186434,17396;197992,17396;208990,28397;230872,6546;234874,4862;39365,2;68385,12120;12037,68505;11663,11708;39365,2" o:connectangles="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849728" behindDoc="0" locked="0" layoutInCell="1" allowOverlap="1">
                <wp:simplePos x="0" y="0"/>
                <wp:positionH relativeFrom="column">
                  <wp:posOffset>426720</wp:posOffset>
                </wp:positionH>
                <wp:positionV relativeFrom="paragraph">
                  <wp:posOffset>9476105</wp:posOffset>
                </wp:positionV>
                <wp:extent cx="6629400" cy="833120"/>
                <wp:effectExtent l="0" t="0" r="0" b="0"/>
                <wp:wrapNone/>
                <wp:docPr id="9" name="矩形 8"/>
                <wp:cNvGraphicFramePr/>
                <a:graphic xmlns:a="http://schemas.openxmlformats.org/drawingml/2006/main">
                  <a:graphicData uri="http://schemas.microsoft.com/office/word/2010/wordprocessingShape">
                    <wps:wsp>
                      <wps:cNvSpPr/>
                      <wps:spPr>
                        <a:xfrm>
                          <a:off x="0" y="0"/>
                          <a:ext cx="6629400" cy="833120"/>
                        </a:xfrm>
                        <a:prstGeom prst="rect">
                          <a:avLst/>
                        </a:prstGeom>
                      </wps:spPr>
                      <wps:txbx>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color w:val="404040"/>
                                <w:sz w:val="22"/>
                              </w:rPr>
                              <w:t>有良好的职业道德和素养，较好的社交能力；</w:t>
                            </w:r>
                            <w:r>
                              <w:rPr>
                                <w:rFonts w:hint="eastAsia" w:ascii="微软雅黑 Light" w:hAnsi="微软雅黑 Light" w:eastAsia="微软雅黑 Light" w:cs="Times New Roman"/>
                                <w:color w:val="404040"/>
                                <w:sz w:val="22"/>
                                <w:lang w:val="en-US" w:eastAsia="zh-CN"/>
                              </w:rPr>
                              <w:t>互联网爱好者，热衷学习互联网相关技术知识，</w:t>
                            </w:r>
                            <w:r>
                              <w:rPr>
                                <w:rFonts w:hint="eastAsia" w:ascii="微软雅黑 Light" w:hAnsi="微软雅黑 Light" w:eastAsia="微软雅黑 Light" w:cs="Times New Roman"/>
                                <w:color w:val="404040"/>
                                <w:sz w:val="22"/>
                              </w:rPr>
                              <w:t>有</w:t>
                            </w:r>
                            <w:r>
                              <w:rPr>
                                <w:rFonts w:hint="eastAsia" w:ascii="微软雅黑 Light" w:hAnsi="微软雅黑 Light" w:eastAsia="微软雅黑 Light" w:cs="Times New Roman"/>
                                <w:color w:val="404040"/>
                                <w:sz w:val="22"/>
                                <w:lang w:val="en-US" w:eastAsia="zh-CN"/>
                              </w:rPr>
                              <w:t>较好</w:t>
                            </w:r>
                            <w:r>
                              <w:rPr>
                                <w:rFonts w:hint="eastAsia" w:ascii="微软雅黑 Light" w:hAnsi="微软雅黑 Light" w:eastAsia="微软雅黑 Light" w:cs="Times New Roman"/>
                                <w:color w:val="404040"/>
                                <w:sz w:val="22"/>
                              </w:rPr>
                              <w:t>的分析问题和解决问题的能力，</w:t>
                            </w:r>
                            <w:r>
                              <w:rPr>
                                <w:rFonts w:hint="eastAsia" w:ascii="微软雅黑 Light" w:hAnsi="微软雅黑 Light" w:eastAsia="微软雅黑 Light" w:cs="Times New Roman"/>
                                <w:color w:val="404040"/>
                                <w:sz w:val="22"/>
                                <w:lang w:val="en-US" w:eastAsia="zh-CN"/>
                              </w:rPr>
                              <w:t>勇于</w:t>
                            </w:r>
                            <w:r>
                              <w:rPr>
                                <w:rFonts w:hint="eastAsia" w:ascii="微软雅黑 Light" w:hAnsi="微软雅黑 Light" w:eastAsia="微软雅黑 Light" w:cs="Times New Roman"/>
                                <w:color w:val="404040"/>
                                <w:sz w:val="22"/>
                              </w:rPr>
                              <w:t>承担富有挑战性的工作。</w:t>
                            </w:r>
                          </w:p>
                        </w:txbxContent>
                      </wps:txbx>
                      <wps:bodyPr wrap="square">
                        <a:spAutoFit/>
                      </wps:bodyPr>
                    </wps:wsp>
                  </a:graphicData>
                </a:graphic>
              </wp:anchor>
            </w:drawing>
          </mc:Choice>
          <mc:Fallback>
            <w:pict>
              <v:rect id="矩形 8" o:spid="_x0000_s1026" o:spt="1" style="position:absolute;left:0pt;margin-left:33.6pt;margin-top:746.15pt;height:65.6pt;width:522pt;z-index:251849728;mso-width-relative:page;mso-height-relative:page;" filled="f" stroked="f" coordsize="21600,21600" o:gfxdata="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">
                <v:fill on="f" focussize="0,0"/>
                <v:stroke on="f"/>
                <v:imagedata o:title=""/>
                <o:lock v:ext="edit" aspectratio="f"/>
                <v:textbox style="mso-fit-shape-to-text:t;">
                  <w:txbxContent>
                    <w:p>
                      <w:pPr>
                        <w:tabs>
                          <w:tab w:val="left" w:pos="420"/>
                          <w:tab w:val="left" w:pos="1890"/>
                          <w:tab w:val="left" w:pos="2100"/>
                        </w:tabs>
                        <w:spacing w:line="400" w:lineRule="exact"/>
                        <w:textAlignment w:val="baseline"/>
                        <w:rPr>
                          <w:kern w:val="0"/>
                          <w:sz w:val="24"/>
                          <w:szCs w:val="24"/>
                        </w:rPr>
                      </w:pPr>
                      <w:r>
                        <w:rPr>
                          <w:rFonts w:hint="eastAsia" w:ascii="微软雅黑 Light" w:hAnsi="微软雅黑 Light" w:eastAsia="微软雅黑 Light" w:cs="Times New Roman"/>
                          <w:color w:val="404040"/>
                          <w:sz w:val="22"/>
                        </w:rPr>
                        <w:t>有良好的职业道德和素养，较好的社交能力；</w:t>
                      </w:r>
                      <w:r>
                        <w:rPr>
                          <w:rFonts w:hint="eastAsia" w:ascii="微软雅黑 Light" w:hAnsi="微软雅黑 Light" w:eastAsia="微软雅黑 Light" w:cs="Times New Roman"/>
                          <w:color w:val="404040"/>
                          <w:sz w:val="22"/>
                          <w:lang w:val="en-US" w:eastAsia="zh-CN"/>
                        </w:rPr>
                        <w:t>互联网爱好者，热衷学习互联网相关技术知识，</w:t>
                      </w:r>
                      <w:r>
                        <w:rPr>
                          <w:rFonts w:hint="eastAsia" w:ascii="微软雅黑 Light" w:hAnsi="微软雅黑 Light" w:eastAsia="微软雅黑 Light" w:cs="Times New Roman"/>
                          <w:color w:val="404040"/>
                          <w:sz w:val="22"/>
                        </w:rPr>
                        <w:t>有</w:t>
                      </w:r>
                      <w:r>
                        <w:rPr>
                          <w:rFonts w:hint="eastAsia" w:ascii="微软雅黑 Light" w:hAnsi="微软雅黑 Light" w:eastAsia="微软雅黑 Light" w:cs="Times New Roman"/>
                          <w:color w:val="404040"/>
                          <w:sz w:val="22"/>
                          <w:lang w:val="en-US" w:eastAsia="zh-CN"/>
                        </w:rPr>
                        <w:t>较好</w:t>
                      </w:r>
                      <w:r>
                        <w:rPr>
                          <w:rFonts w:hint="eastAsia" w:ascii="微软雅黑 Light" w:hAnsi="微软雅黑 Light" w:eastAsia="微软雅黑 Light" w:cs="Times New Roman"/>
                          <w:color w:val="404040"/>
                          <w:sz w:val="22"/>
                        </w:rPr>
                        <w:t>的分析问题和解决问题的能力，</w:t>
                      </w:r>
                      <w:r>
                        <w:rPr>
                          <w:rFonts w:hint="eastAsia" w:ascii="微软雅黑 Light" w:hAnsi="微软雅黑 Light" w:eastAsia="微软雅黑 Light" w:cs="Times New Roman"/>
                          <w:color w:val="404040"/>
                          <w:sz w:val="22"/>
                          <w:lang w:val="en-US" w:eastAsia="zh-CN"/>
                        </w:rPr>
                        <w:t>勇于</w:t>
                      </w:r>
                      <w:r>
                        <w:rPr>
                          <w:rFonts w:hint="eastAsia" w:ascii="微软雅黑 Light" w:hAnsi="微软雅黑 Light" w:eastAsia="微软雅黑 Light" w:cs="Times New Roman"/>
                          <w:color w:val="404040"/>
                          <w:sz w:val="22"/>
                        </w:rPr>
                        <w:t>承担富有挑战性的工作。</w:t>
                      </w:r>
                    </w:p>
                  </w:txbxContent>
                </v:textbox>
              </v:rect>
            </w:pict>
          </mc:Fallback>
        </mc:AlternateContent>
      </w:r>
      <w:r>
        <mc:AlternateContent>
          <mc:Choice Requires="wps">
            <w:drawing>
              <wp:anchor distT="0" distB="0" distL="114300" distR="114300" simplePos="0" relativeHeight="251856896" behindDoc="0" locked="0" layoutInCell="1" allowOverlap="1">
                <wp:simplePos x="0" y="0"/>
                <wp:positionH relativeFrom="column">
                  <wp:posOffset>835660</wp:posOffset>
                </wp:positionH>
                <wp:positionV relativeFrom="paragraph">
                  <wp:posOffset>9178925</wp:posOffset>
                </wp:positionV>
                <wp:extent cx="1767205" cy="288925"/>
                <wp:effectExtent l="0" t="0" r="0" b="0"/>
                <wp:wrapNone/>
                <wp:docPr id="16" name="矩形 15"/>
                <wp:cNvGraphicFramePr/>
                <a:graphic xmlns:a="http://schemas.openxmlformats.org/drawingml/2006/main">
                  <a:graphicData uri="http://schemas.microsoft.com/office/word/2010/wordprocessingShape">
                    <wps:wsp>
                      <wps:cNvSpPr/>
                      <wps:spPr>
                        <a:xfrm>
                          <a:off x="0" y="0"/>
                          <a:ext cx="1767205" cy="2889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320" w:lineRule="exact"/>
                              <w:rPr>
                                <w:kern w:val="0"/>
                                <w:sz w:val="24"/>
                                <w:szCs w:val="24"/>
                              </w:rPr>
                            </w:pPr>
                            <w:r>
                              <w:rPr>
                                <w:rFonts w:hint="eastAsia" w:ascii="微软雅黑" w:hAnsi="微软雅黑" w:eastAsia="微软雅黑" w:cs="Times New Roman"/>
                                <w:b/>
                                <w:bCs/>
                                <w:color w:val="404040"/>
                                <w:spacing w:val="60"/>
                                <w:kern w:val="24"/>
                                <w:sz w:val="28"/>
                                <w:szCs w:val="28"/>
                              </w:rPr>
                              <w:t>自我评价</w:t>
                            </w:r>
                          </w:p>
                        </w:txbxContent>
                      </wps:txbx>
                      <wps:bodyPr rtlCol="0" anchor="ctr"/>
                    </wps:wsp>
                  </a:graphicData>
                </a:graphic>
              </wp:anchor>
            </w:drawing>
          </mc:Choice>
          <mc:Fallback>
            <w:pict>
              <v:rect id="矩形 15" o:spid="_x0000_s1026" o:spt="1" style="position:absolute;left:0pt;margin-left:65.8pt;margin-top:722.75pt;height:22.75pt;width:139.15pt;z-index:251856896;v-text-anchor:middle;mso-width-relative:page;mso-height-relative:page;" filled="f" stroked="f" coordsize="21600,21600" o:gfxdata="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C5lyUtkAAAANAQAADwAAAAAAAAABACAAAAAiAAAAZHJzL2Rv&#10;d25yZXYueG1sUEsBAhQAFAAAAAgAh07iQCjCDY7HAQAAXAMAAA4AAAAAAAAAAQAgAAAAKAEAAGRy&#10;cy9lMm9Eb2MueG1sUEsFBgAAAAAGAAYAWQEAAGEFAAAAAA==&#10;">
                <v:fill on="f" focussize="0,0"/>
                <v:stroke on="f" weight="1pt" miterlimit="8" joinstyle="miter"/>
                <v:imagedata o:title=""/>
                <o:lock v:ext="edit" aspectratio="f"/>
                <v:textbox>
                  <w:txbxContent>
                    <w:p>
                      <w:pPr>
                        <w:spacing w:line="320" w:lineRule="exact"/>
                        <w:rPr>
                          <w:kern w:val="0"/>
                          <w:sz w:val="24"/>
                          <w:szCs w:val="24"/>
                        </w:rPr>
                      </w:pPr>
                      <w:r>
                        <w:rPr>
                          <w:rFonts w:hint="eastAsia" w:ascii="微软雅黑" w:hAnsi="微软雅黑" w:eastAsia="微软雅黑" w:cs="Times New Roman"/>
                          <w:b/>
                          <w:bCs/>
                          <w:color w:val="404040"/>
                          <w:spacing w:val="60"/>
                          <w:kern w:val="24"/>
                          <w:sz w:val="28"/>
                          <w:szCs w:val="28"/>
                        </w:rPr>
                        <w:t>自我评价</w:t>
                      </w:r>
                    </w:p>
                  </w:txbxContent>
                </v:textbox>
              </v:rect>
            </w:pict>
          </mc:Fallback>
        </mc:AlternateContent>
      </w:r>
      <w:r>
        <mc:AlternateContent>
          <mc:Choice Requires="wpg">
            <w:drawing>
              <wp:anchor distT="0" distB="0" distL="114300" distR="114300" simplePos="0" relativeHeight="251877376" behindDoc="0" locked="0" layoutInCell="1" allowOverlap="1">
                <wp:simplePos x="0" y="0"/>
                <wp:positionH relativeFrom="column">
                  <wp:posOffset>490855</wp:posOffset>
                </wp:positionH>
                <wp:positionV relativeFrom="paragraph">
                  <wp:posOffset>9149715</wp:posOffset>
                </wp:positionV>
                <wp:extent cx="6529705" cy="319405"/>
                <wp:effectExtent l="0" t="0" r="48895" b="36195"/>
                <wp:wrapNone/>
                <wp:docPr id="43" name="组合 80"/>
                <wp:cNvGraphicFramePr/>
                <a:graphic xmlns:a="http://schemas.openxmlformats.org/drawingml/2006/main">
                  <a:graphicData uri="http://schemas.microsoft.com/office/word/2010/wordprocessingGroup">
                    <wpg:wgp>
                      <wpg:cNvGrpSpPr/>
                      <wpg:grpSpPr>
                        <a:xfrm>
                          <a:off x="0" y="0"/>
                          <a:ext cx="6529705" cy="319405"/>
                          <a:chOff x="491424" y="9143290"/>
                          <a:chExt cx="6530185" cy="319458"/>
                        </a:xfrm>
                      </wpg:grpSpPr>
                      <wps:wsp>
                        <wps:cNvPr id="44" name="直接连接符 40"/>
                        <wps:cNvCnPr/>
                        <wps:spPr>
                          <a:xfrm>
                            <a:off x="493270" y="9452426"/>
                            <a:ext cx="6528339" cy="0"/>
                          </a:xfrm>
                          <a:prstGeom prst="line">
                            <a:avLst/>
                          </a:prstGeom>
                          <a:ln>
                            <a:solidFill>
                              <a:schemeClr val="bg2">
                                <a:lumMod val="50000"/>
                              </a:schemeClr>
                            </a:solidFill>
                            <a:tailEnd type="diamond"/>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491424" y="9143290"/>
                            <a:ext cx="349405" cy="319458"/>
                          </a:xfrm>
                          <a:prstGeom prst="rect">
                            <a:avLst/>
                          </a:prstGeom>
                          <a:solidFill>
                            <a:schemeClr val="bg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noAutofit/>
                        </wps:bodyPr>
                      </wps:wsp>
                    </wpg:wgp>
                  </a:graphicData>
                </a:graphic>
              </wp:anchor>
            </w:drawing>
          </mc:Choice>
          <mc:Fallback>
            <w:pict>
              <v:group id="组合 80" o:spid="_x0000_s1026" o:spt="203" style="position:absolute;left:0pt;margin-left:38.65pt;margin-top:720.45pt;height:25.15pt;width:514.15pt;z-index:251877376;mso-width-relative:page;mso-height-relative:page;" coordorigin="491424,9143290" coordsize="6530185,319458" o:gfxdata="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">
                <o:lock v:ext="edit" aspectratio="f"/>
                <v:line id="直接连接符 40" o:spid="_x0000_s1026" o:spt="20" style="position:absolute;left:493270;top:9452426;height:0;width:6528339;" filled="f" stroked="t" coordsize="21600,21600" o:gfxdata="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R+YxL4A&#10;AADbAAAADwAAAAAAAAABACAAAAAiAAAAZHJzL2Rvd25yZXYueG1sUEsBAhQAFAAAAAgAh07iQDMv&#10;BZ47AAAAOQAAABAAAAAAAAAAAQAgAAAADQEAAGRycy9zaGFwZXhtbC54bWxQSwUGAAAAAAYABgBb&#10;AQAAtwMAAAAA&#10;">
                  <v:fill on="f" focussize="0,0"/>
                  <v:stroke weight="0.5pt" color="#767171 [1614]" miterlimit="8" joinstyle="miter" endarrow="diamond"/>
                  <v:imagedata o:title=""/>
                  <o:lock v:ext="edit" aspectratio="f"/>
                </v:line>
                <v:rect id="_x0000_s1026" o:spid="_x0000_s1026" o:spt="1" style="position:absolute;left:491424;top:9143290;height:319458;width:349405;v-text-anchor:middle;" fillcolor="#767171 [1614]" filled="t" stroked="f" coordsize="21600,21600" o:gfxdata="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A9mG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mc:AlternateContent>
          <mc:Choice Requires="wps">
            <w:drawing>
              <wp:anchor distT="0" distB="0" distL="114300" distR="114300" simplePos="0" relativeHeight="251880448" behindDoc="0" locked="0" layoutInCell="1" allowOverlap="1">
                <wp:simplePos x="0" y="0"/>
                <wp:positionH relativeFrom="column">
                  <wp:posOffset>548005</wp:posOffset>
                </wp:positionH>
                <wp:positionV relativeFrom="paragraph">
                  <wp:posOffset>9170670</wp:posOffset>
                </wp:positionV>
                <wp:extent cx="222885" cy="240030"/>
                <wp:effectExtent l="0" t="0" r="8255" b="8890"/>
                <wp:wrapNone/>
                <wp:docPr id="24" name="user_12569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222885" cy="240030"/>
                        </a:xfrm>
                        <a:custGeom>
                          <a:avLst/>
                          <a:gdLst>
                            <a:gd name="T0" fmla="*/ 5806 w 6024"/>
                            <a:gd name="T1" fmla="*/ 5195 h 6507"/>
                            <a:gd name="T2" fmla="*/ 4043 w 6024"/>
                            <a:gd name="T3" fmla="*/ 4064 h 6507"/>
                            <a:gd name="T4" fmla="*/ 4012 w 6024"/>
                            <a:gd name="T5" fmla="*/ 4015 h 6507"/>
                            <a:gd name="T6" fmla="*/ 4012 w 6024"/>
                            <a:gd name="T7" fmla="*/ 2820 h 6507"/>
                            <a:gd name="T8" fmla="*/ 4262 w 6024"/>
                            <a:gd name="T9" fmla="*/ 2355 h 6507"/>
                            <a:gd name="T10" fmla="*/ 4262 w 6024"/>
                            <a:gd name="T11" fmla="*/ 1116 h 6507"/>
                            <a:gd name="T12" fmla="*/ 3146 w 6024"/>
                            <a:gd name="T13" fmla="*/ 0 h 6507"/>
                            <a:gd name="T14" fmla="*/ 3012 w 6024"/>
                            <a:gd name="T15" fmla="*/ 0 h 6507"/>
                            <a:gd name="T16" fmla="*/ 2879 w 6024"/>
                            <a:gd name="T17" fmla="*/ 0 h 6507"/>
                            <a:gd name="T18" fmla="*/ 1763 w 6024"/>
                            <a:gd name="T19" fmla="*/ 1116 h 6507"/>
                            <a:gd name="T20" fmla="*/ 1763 w 6024"/>
                            <a:gd name="T21" fmla="*/ 2355 h 6507"/>
                            <a:gd name="T22" fmla="*/ 2012 w 6024"/>
                            <a:gd name="T23" fmla="*/ 2820 h 6507"/>
                            <a:gd name="T24" fmla="*/ 2012 w 6024"/>
                            <a:gd name="T25" fmla="*/ 4013 h 6507"/>
                            <a:gd name="T26" fmla="*/ 1982 w 6024"/>
                            <a:gd name="T27" fmla="*/ 4063 h 6507"/>
                            <a:gd name="T28" fmla="*/ 219 w 6024"/>
                            <a:gd name="T29" fmla="*/ 5193 h 6507"/>
                            <a:gd name="T30" fmla="*/ 0 w 6024"/>
                            <a:gd name="T31" fmla="*/ 5657 h 6507"/>
                            <a:gd name="T32" fmla="*/ 0 w 6024"/>
                            <a:gd name="T33" fmla="*/ 6507 h 6507"/>
                            <a:gd name="T34" fmla="*/ 2616 w 6024"/>
                            <a:gd name="T35" fmla="*/ 6507 h 6507"/>
                            <a:gd name="T36" fmla="*/ 2875 w 6024"/>
                            <a:gd name="T37" fmla="*/ 5323 h 6507"/>
                            <a:gd name="T38" fmla="*/ 3012 w 6024"/>
                            <a:gd name="T39" fmla="*/ 4559 h 6507"/>
                            <a:gd name="T40" fmla="*/ 3012 w 6024"/>
                            <a:gd name="T41" fmla="*/ 4559 h 6507"/>
                            <a:gd name="T42" fmla="*/ 3012 w 6024"/>
                            <a:gd name="T43" fmla="*/ 4559 h 6507"/>
                            <a:gd name="T44" fmla="*/ 3150 w 6024"/>
                            <a:gd name="T45" fmla="*/ 5323 h 6507"/>
                            <a:gd name="T46" fmla="*/ 3408 w 6024"/>
                            <a:gd name="T47" fmla="*/ 6507 h 6507"/>
                            <a:gd name="T48" fmla="*/ 6024 w 6024"/>
                            <a:gd name="T49" fmla="*/ 6507 h 6507"/>
                            <a:gd name="T50" fmla="*/ 6024 w 6024"/>
                            <a:gd name="T51" fmla="*/ 5657 h 6507"/>
                            <a:gd name="T52" fmla="*/ 5806 w 6024"/>
                            <a:gd name="T53" fmla="*/ 5195 h 65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6024" h="6507">
                              <a:moveTo>
                                <a:pt x="5806" y="5195"/>
                              </a:moveTo>
                              <a:cubicBezTo>
                                <a:pt x="5039" y="4564"/>
                                <a:pt x="4211" y="4147"/>
                                <a:pt x="4043" y="4064"/>
                              </a:cubicBezTo>
                              <a:cubicBezTo>
                                <a:pt x="4024" y="4055"/>
                                <a:pt x="4012" y="4036"/>
                                <a:pt x="4012" y="4015"/>
                              </a:cubicBezTo>
                              <a:lnTo>
                                <a:pt x="4012" y="2820"/>
                              </a:lnTo>
                              <a:cubicBezTo>
                                <a:pt x="4163" y="2720"/>
                                <a:pt x="4262" y="2549"/>
                                <a:pt x="4262" y="2355"/>
                              </a:cubicBezTo>
                              <a:lnTo>
                                <a:pt x="4262" y="1116"/>
                              </a:lnTo>
                              <a:cubicBezTo>
                                <a:pt x="4262" y="500"/>
                                <a:pt x="3762" y="0"/>
                                <a:pt x="3146" y="0"/>
                              </a:cubicBezTo>
                              <a:lnTo>
                                <a:pt x="3012" y="0"/>
                              </a:lnTo>
                              <a:lnTo>
                                <a:pt x="2879" y="0"/>
                              </a:lnTo>
                              <a:cubicBezTo>
                                <a:pt x="2263" y="0"/>
                                <a:pt x="1763" y="500"/>
                                <a:pt x="1763" y="1116"/>
                              </a:cubicBezTo>
                              <a:lnTo>
                                <a:pt x="1763" y="2355"/>
                              </a:lnTo>
                              <a:cubicBezTo>
                                <a:pt x="1763" y="2548"/>
                                <a:pt x="1862" y="2719"/>
                                <a:pt x="2012" y="2820"/>
                              </a:cubicBezTo>
                              <a:lnTo>
                                <a:pt x="2012" y="4013"/>
                              </a:lnTo>
                              <a:cubicBezTo>
                                <a:pt x="2012" y="4035"/>
                                <a:pt x="2000" y="4053"/>
                                <a:pt x="1982" y="4063"/>
                              </a:cubicBezTo>
                              <a:cubicBezTo>
                                <a:pt x="1814" y="4145"/>
                                <a:pt x="986" y="4563"/>
                                <a:pt x="219" y="5193"/>
                              </a:cubicBezTo>
                              <a:cubicBezTo>
                                <a:pt x="80" y="5307"/>
                                <a:pt x="0" y="5477"/>
                                <a:pt x="0" y="5657"/>
                              </a:cubicBezTo>
                              <a:lnTo>
                                <a:pt x="0" y="6507"/>
                              </a:lnTo>
                              <a:lnTo>
                                <a:pt x="2616" y="6507"/>
                              </a:lnTo>
                              <a:lnTo>
                                <a:pt x="2875" y="5323"/>
                              </a:lnTo>
                              <a:cubicBezTo>
                                <a:pt x="2352" y="4595"/>
                                <a:pt x="2914" y="4559"/>
                                <a:pt x="3012" y="4559"/>
                              </a:cubicBezTo>
                              <a:lnTo>
                                <a:pt x="3012" y="4559"/>
                              </a:lnTo>
                              <a:lnTo>
                                <a:pt x="3012" y="4559"/>
                              </a:lnTo>
                              <a:cubicBezTo>
                                <a:pt x="3110" y="4560"/>
                                <a:pt x="3671" y="4595"/>
                                <a:pt x="3150" y="5323"/>
                              </a:cubicBezTo>
                              <a:lnTo>
                                <a:pt x="3408" y="6507"/>
                              </a:lnTo>
                              <a:lnTo>
                                <a:pt x="6024" y="6507"/>
                              </a:lnTo>
                              <a:lnTo>
                                <a:pt x="6024" y="5657"/>
                              </a:lnTo>
                              <a:cubicBezTo>
                                <a:pt x="6024" y="5479"/>
                                <a:pt x="5944" y="5308"/>
                                <a:pt x="5806" y="5195"/>
                              </a:cubicBezTo>
                              <a:close/>
                            </a:path>
                          </a:pathLst>
                        </a:custGeom>
                        <a:solidFill>
                          <a:schemeClr val="bg1"/>
                        </a:solidFill>
                        <a:ln>
                          <a:noFill/>
                        </a:ln>
                      </wps:spPr>
                      <wps:bodyPr/>
                    </wps:wsp>
                  </a:graphicData>
                </a:graphic>
              </wp:anchor>
            </w:drawing>
          </mc:Choice>
          <mc:Fallback>
            <w:pict>
              <v:shape id="user_125693" o:spid="_x0000_s1026" o:spt="100" style="position:absolute;left:0pt;margin-left:43.15pt;margin-top:722.1pt;height:18.9pt;width:17.55pt;z-index:251880448;mso-width-relative:page;mso-height-relative:page;" fillcolor="#FFFFFF [3212]" filled="t" stroked="f" coordsize="6024,6507" o:gfxdata="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" path="m5806,5195c5039,4564,4211,4147,4043,4064c4024,4055,4012,4036,4012,4015l4012,2820c4163,2720,4262,2549,4262,2355l4262,1116c4262,500,3762,0,3146,0l3012,0,2879,0c2263,0,1763,500,1763,1116l1763,2355c1763,2548,1862,2719,2012,2820l2012,4013c2012,4035,2000,4053,1982,4063c1814,4145,986,4563,219,5193c80,5307,0,5477,0,5657l0,6507,2616,6507,2875,5323c2352,4595,2914,4559,3012,4559l3012,4559,3012,4559c3110,4560,3671,4595,3150,5323l3408,6507,6024,6507,6024,5657c6024,5479,5944,5308,5806,5195xe">
                <v:path o:connectlocs="214819,191632;149588,149912;148442,148105;148442,104024;157691,86871;157691,41166;116400,0;111442,0;106521,0;65230,41166;65230,86871;74442,104024;74442,148031;73333,149875;8102,191559;0,208675;0,240030;96790,240030;106373,196354;111442,168172;111442,168172;111442,168172;116548,196354;126094,240030;222885,240030;222885,208675;214819,191632" o:connectangles="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841536" behindDoc="1" locked="0" layoutInCell="1" allowOverlap="1">
                <wp:simplePos x="0" y="0"/>
                <wp:positionH relativeFrom="column">
                  <wp:posOffset>-6985</wp:posOffset>
                </wp:positionH>
                <wp:positionV relativeFrom="paragraph">
                  <wp:posOffset>-5491480</wp:posOffset>
                </wp:positionV>
                <wp:extent cx="7559040" cy="16182340"/>
                <wp:effectExtent l="0" t="0" r="15240" b="15240"/>
                <wp:wrapNone/>
                <wp:docPr id="39" name="矩形 75"/>
                <wp:cNvGraphicFramePr/>
                <a:graphic xmlns:a="http://schemas.openxmlformats.org/drawingml/2006/main">
                  <a:graphicData uri="http://schemas.microsoft.com/office/word/2010/wordprocessingShape">
                    <wps:wsp>
                      <wps:cNvSpPr/>
                      <wps:spPr>
                        <a:xfrm>
                          <a:off x="0" y="0"/>
                          <a:ext cx="7559040" cy="1618234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5" o:spid="_x0000_s1026" o:spt="1" style="position:absolute;left:0pt;margin-left:-0.55pt;margin-top:-432.4pt;height:1274.2pt;width:595.2pt;z-index:-251474944;v-text-anchor:middle;mso-width-relative:page;mso-height-relative:page;" fillcolor="#F2F2F2 [3052]" filled="t" stroked="f" coordsize="21600,21600" o:gfxdata="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PwH8WPdAAAADQEAAA8AAAAAAAAAAQAgAAAAIgAAAGRycy9kb3ducmV2LnhtbFBL&#10;AQIUABQAAAAIAIdO4kD3l35dYwIAAKMEAAAOAAAAAAAAAAEAIAAAACwBAABkcnMvZTJvRG9jLnht&#10;bFBLBQYAAAAABgAGAFkBAAABBgAAAAA=&#10;">
                <v:fill on="t" focussize="0,0"/>
                <v:stroke on="f" weight="1pt" miterlimit="8" joinstyle="miter"/>
                <v:imagedata o:title=""/>
                <o:lock v:ext="edit" aspectratio="f"/>
              </v:rect>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2F9483F"/>
    <w:multiLevelType w:val="singleLevel"/>
    <w:tmpl w:val="F2F9483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561C2C"/>
    <w:rsid w:val="0007063E"/>
    <w:rsid w:val="00073392"/>
    <w:rsid w:val="00163F95"/>
    <w:rsid w:val="00180A9A"/>
    <w:rsid w:val="00184809"/>
    <w:rsid w:val="00192112"/>
    <w:rsid w:val="001B0127"/>
    <w:rsid w:val="002650EC"/>
    <w:rsid w:val="002A6C46"/>
    <w:rsid w:val="002C19B5"/>
    <w:rsid w:val="00376E71"/>
    <w:rsid w:val="00442CC2"/>
    <w:rsid w:val="00446244"/>
    <w:rsid w:val="00473C20"/>
    <w:rsid w:val="005011D6"/>
    <w:rsid w:val="005A53FA"/>
    <w:rsid w:val="005D1293"/>
    <w:rsid w:val="00644D5F"/>
    <w:rsid w:val="00691425"/>
    <w:rsid w:val="00692FFE"/>
    <w:rsid w:val="006A516E"/>
    <w:rsid w:val="00716E2B"/>
    <w:rsid w:val="00773B74"/>
    <w:rsid w:val="007C06CA"/>
    <w:rsid w:val="00857DBE"/>
    <w:rsid w:val="00883D92"/>
    <w:rsid w:val="008F221B"/>
    <w:rsid w:val="00921602"/>
    <w:rsid w:val="00A929C2"/>
    <w:rsid w:val="00AD097F"/>
    <w:rsid w:val="00BA06A1"/>
    <w:rsid w:val="00BA770A"/>
    <w:rsid w:val="00C67AA1"/>
    <w:rsid w:val="00CD0736"/>
    <w:rsid w:val="00D1570F"/>
    <w:rsid w:val="00D32830"/>
    <w:rsid w:val="00DB7153"/>
    <w:rsid w:val="00DB7F05"/>
    <w:rsid w:val="00E028C3"/>
    <w:rsid w:val="00E14F77"/>
    <w:rsid w:val="00E3076B"/>
    <w:rsid w:val="00E36978"/>
    <w:rsid w:val="00E82A1E"/>
    <w:rsid w:val="00EC06F4"/>
    <w:rsid w:val="00EE4E36"/>
    <w:rsid w:val="00FD225F"/>
    <w:rsid w:val="01254A7F"/>
    <w:rsid w:val="01E33B6E"/>
    <w:rsid w:val="02026A89"/>
    <w:rsid w:val="020C00CB"/>
    <w:rsid w:val="022F0338"/>
    <w:rsid w:val="023C256D"/>
    <w:rsid w:val="038D1E2E"/>
    <w:rsid w:val="038F7775"/>
    <w:rsid w:val="041B69B0"/>
    <w:rsid w:val="04677E5C"/>
    <w:rsid w:val="055C0BDE"/>
    <w:rsid w:val="065F2719"/>
    <w:rsid w:val="06666E1E"/>
    <w:rsid w:val="076D09CD"/>
    <w:rsid w:val="07CE31EE"/>
    <w:rsid w:val="080E45CF"/>
    <w:rsid w:val="089329B6"/>
    <w:rsid w:val="08DB4A35"/>
    <w:rsid w:val="08EB2744"/>
    <w:rsid w:val="08EE2901"/>
    <w:rsid w:val="095C40D3"/>
    <w:rsid w:val="0A036315"/>
    <w:rsid w:val="0A1B718E"/>
    <w:rsid w:val="0C4C03E6"/>
    <w:rsid w:val="0C8A5108"/>
    <w:rsid w:val="0CE00164"/>
    <w:rsid w:val="0CEC2A5A"/>
    <w:rsid w:val="0F0D27DE"/>
    <w:rsid w:val="0F71185E"/>
    <w:rsid w:val="0F8F1E03"/>
    <w:rsid w:val="102C23C6"/>
    <w:rsid w:val="11660E7C"/>
    <w:rsid w:val="123D3C98"/>
    <w:rsid w:val="12443E9F"/>
    <w:rsid w:val="127C362E"/>
    <w:rsid w:val="128331C5"/>
    <w:rsid w:val="12C13900"/>
    <w:rsid w:val="1311441B"/>
    <w:rsid w:val="14146570"/>
    <w:rsid w:val="15561C2C"/>
    <w:rsid w:val="15AD0194"/>
    <w:rsid w:val="168212A2"/>
    <w:rsid w:val="17C0208D"/>
    <w:rsid w:val="17FC21F1"/>
    <w:rsid w:val="187C405C"/>
    <w:rsid w:val="18B030D8"/>
    <w:rsid w:val="18DD1235"/>
    <w:rsid w:val="19216C57"/>
    <w:rsid w:val="1ACF6E0B"/>
    <w:rsid w:val="1ADE2888"/>
    <w:rsid w:val="1AE1131C"/>
    <w:rsid w:val="1B80285A"/>
    <w:rsid w:val="1C9074E4"/>
    <w:rsid w:val="1CE97F14"/>
    <w:rsid w:val="1E004F2B"/>
    <w:rsid w:val="1E405B4D"/>
    <w:rsid w:val="1EED0106"/>
    <w:rsid w:val="1F2A62DA"/>
    <w:rsid w:val="1F5874D0"/>
    <w:rsid w:val="1FF26DA5"/>
    <w:rsid w:val="214842CD"/>
    <w:rsid w:val="21641DC2"/>
    <w:rsid w:val="218D6771"/>
    <w:rsid w:val="222E4361"/>
    <w:rsid w:val="22C96F31"/>
    <w:rsid w:val="232831DF"/>
    <w:rsid w:val="237E13E2"/>
    <w:rsid w:val="23B15907"/>
    <w:rsid w:val="24886D62"/>
    <w:rsid w:val="24987FB1"/>
    <w:rsid w:val="25007174"/>
    <w:rsid w:val="25FB032D"/>
    <w:rsid w:val="262224EF"/>
    <w:rsid w:val="2715207B"/>
    <w:rsid w:val="27541651"/>
    <w:rsid w:val="279E52AC"/>
    <w:rsid w:val="292664BD"/>
    <w:rsid w:val="292F0CBD"/>
    <w:rsid w:val="297A70BD"/>
    <w:rsid w:val="29ED4641"/>
    <w:rsid w:val="2B240031"/>
    <w:rsid w:val="2C0E5D38"/>
    <w:rsid w:val="2E5115DA"/>
    <w:rsid w:val="2E7E33BD"/>
    <w:rsid w:val="2F5F56E7"/>
    <w:rsid w:val="2F7A5E24"/>
    <w:rsid w:val="2F8D73C9"/>
    <w:rsid w:val="2F9736BE"/>
    <w:rsid w:val="2FF30387"/>
    <w:rsid w:val="30EE5C8A"/>
    <w:rsid w:val="31047B91"/>
    <w:rsid w:val="31CA1BBE"/>
    <w:rsid w:val="322D5DD1"/>
    <w:rsid w:val="331B2900"/>
    <w:rsid w:val="33747C8C"/>
    <w:rsid w:val="36463C05"/>
    <w:rsid w:val="37A20BA0"/>
    <w:rsid w:val="39C16282"/>
    <w:rsid w:val="3ACD15E6"/>
    <w:rsid w:val="3BE73C9B"/>
    <w:rsid w:val="3C074FFA"/>
    <w:rsid w:val="3CAC3145"/>
    <w:rsid w:val="3DA4288E"/>
    <w:rsid w:val="3E961358"/>
    <w:rsid w:val="3EEA5AF2"/>
    <w:rsid w:val="3FC93F3D"/>
    <w:rsid w:val="408E0FE0"/>
    <w:rsid w:val="40FB5375"/>
    <w:rsid w:val="41882D8E"/>
    <w:rsid w:val="41B55468"/>
    <w:rsid w:val="41F26240"/>
    <w:rsid w:val="4206594E"/>
    <w:rsid w:val="423E0B9E"/>
    <w:rsid w:val="43186FC7"/>
    <w:rsid w:val="437B3DAD"/>
    <w:rsid w:val="44931B1C"/>
    <w:rsid w:val="44BF6D6A"/>
    <w:rsid w:val="4540385B"/>
    <w:rsid w:val="4570520C"/>
    <w:rsid w:val="46283B61"/>
    <w:rsid w:val="46FC31AC"/>
    <w:rsid w:val="47D95D62"/>
    <w:rsid w:val="48710175"/>
    <w:rsid w:val="49A9539B"/>
    <w:rsid w:val="4A0C4AB5"/>
    <w:rsid w:val="4A411874"/>
    <w:rsid w:val="4A902E64"/>
    <w:rsid w:val="4AF36D93"/>
    <w:rsid w:val="4B5F1A8E"/>
    <w:rsid w:val="4D6E0850"/>
    <w:rsid w:val="4D885A04"/>
    <w:rsid w:val="4DEB2042"/>
    <w:rsid w:val="4E655887"/>
    <w:rsid w:val="4F340A00"/>
    <w:rsid w:val="4F690352"/>
    <w:rsid w:val="505C3998"/>
    <w:rsid w:val="50783260"/>
    <w:rsid w:val="509305FE"/>
    <w:rsid w:val="50A13A2D"/>
    <w:rsid w:val="50FB1DB5"/>
    <w:rsid w:val="516F0DE3"/>
    <w:rsid w:val="517350E6"/>
    <w:rsid w:val="519F4EE9"/>
    <w:rsid w:val="51BF3133"/>
    <w:rsid w:val="52FB1B60"/>
    <w:rsid w:val="536F2561"/>
    <w:rsid w:val="53CA3022"/>
    <w:rsid w:val="54317B8B"/>
    <w:rsid w:val="54410BA3"/>
    <w:rsid w:val="554117A3"/>
    <w:rsid w:val="55BB7778"/>
    <w:rsid w:val="55FF2543"/>
    <w:rsid w:val="56F04282"/>
    <w:rsid w:val="58FF239E"/>
    <w:rsid w:val="59034880"/>
    <w:rsid w:val="593D3FFD"/>
    <w:rsid w:val="59774300"/>
    <w:rsid w:val="59A910CA"/>
    <w:rsid w:val="59C4031C"/>
    <w:rsid w:val="5A026C7C"/>
    <w:rsid w:val="5AAF3931"/>
    <w:rsid w:val="5B0D633F"/>
    <w:rsid w:val="5B920177"/>
    <w:rsid w:val="5BC66F1A"/>
    <w:rsid w:val="5BFE36AD"/>
    <w:rsid w:val="5C206244"/>
    <w:rsid w:val="5CF3610D"/>
    <w:rsid w:val="5D3E6656"/>
    <w:rsid w:val="5D8E1168"/>
    <w:rsid w:val="5DDA06C9"/>
    <w:rsid w:val="5E902846"/>
    <w:rsid w:val="5E9274DE"/>
    <w:rsid w:val="5F4A7567"/>
    <w:rsid w:val="5F4E4235"/>
    <w:rsid w:val="5F642DEF"/>
    <w:rsid w:val="5FBE72EF"/>
    <w:rsid w:val="603C1BA7"/>
    <w:rsid w:val="603E4EAF"/>
    <w:rsid w:val="605410DF"/>
    <w:rsid w:val="610822AA"/>
    <w:rsid w:val="616D4A58"/>
    <w:rsid w:val="61E943AD"/>
    <w:rsid w:val="62597216"/>
    <w:rsid w:val="62BA6869"/>
    <w:rsid w:val="62FB1A46"/>
    <w:rsid w:val="631F74FF"/>
    <w:rsid w:val="63E54ED0"/>
    <w:rsid w:val="649F473F"/>
    <w:rsid w:val="64C53737"/>
    <w:rsid w:val="654B14F4"/>
    <w:rsid w:val="667A7A67"/>
    <w:rsid w:val="668A7BD1"/>
    <w:rsid w:val="66B9333A"/>
    <w:rsid w:val="66BE1AD1"/>
    <w:rsid w:val="66CA221B"/>
    <w:rsid w:val="670F6AD9"/>
    <w:rsid w:val="67651260"/>
    <w:rsid w:val="68612D03"/>
    <w:rsid w:val="689312EB"/>
    <w:rsid w:val="68A0484A"/>
    <w:rsid w:val="6900114E"/>
    <w:rsid w:val="69107238"/>
    <w:rsid w:val="6963729F"/>
    <w:rsid w:val="69DE2BDD"/>
    <w:rsid w:val="6A1F2EB1"/>
    <w:rsid w:val="6A203D3F"/>
    <w:rsid w:val="6C7D60E5"/>
    <w:rsid w:val="6DEF52B3"/>
    <w:rsid w:val="6E024962"/>
    <w:rsid w:val="6E5F7F4F"/>
    <w:rsid w:val="6E8B5F20"/>
    <w:rsid w:val="6FD21B75"/>
    <w:rsid w:val="703E31A2"/>
    <w:rsid w:val="70A233FE"/>
    <w:rsid w:val="725B6578"/>
    <w:rsid w:val="73351F1F"/>
    <w:rsid w:val="736C0AF2"/>
    <w:rsid w:val="73CB6ED8"/>
    <w:rsid w:val="742425AE"/>
    <w:rsid w:val="743C5FD0"/>
    <w:rsid w:val="74EA55B6"/>
    <w:rsid w:val="74EA5E2B"/>
    <w:rsid w:val="76A24090"/>
    <w:rsid w:val="76BE41EC"/>
    <w:rsid w:val="772D4041"/>
    <w:rsid w:val="78197C96"/>
    <w:rsid w:val="783A37FE"/>
    <w:rsid w:val="78916538"/>
    <w:rsid w:val="789B521C"/>
    <w:rsid w:val="78C23526"/>
    <w:rsid w:val="79312E67"/>
    <w:rsid w:val="798B2BC6"/>
    <w:rsid w:val="79986FC2"/>
    <w:rsid w:val="79E36F83"/>
    <w:rsid w:val="7A7233DE"/>
    <w:rsid w:val="7A7E4D75"/>
    <w:rsid w:val="7B5A6F7D"/>
    <w:rsid w:val="7B6823BD"/>
    <w:rsid w:val="7B8F1608"/>
    <w:rsid w:val="7BE767A9"/>
    <w:rsid w:val="7C104DA2"/>
    <w:rsid w:val="7C3925C5"/>
    <w:rsid w:val="7CE7550A"/>
    <w:rsid w:val="7E247990"/>
    <w:rsid w:val="7E385042"/>
    <w:rsid w:val="7ED70B21"/>
    <w:rsid w:val="7F045426"/>
    <w:rsid w:val="7F2D14C6"/>
    <w:rsid w:val="7F366415"/>
    <w:rsid w:val="7FE86005"/>
    <w:rsid w:val="7FEA03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qFormat/>
    <w:uiPriority w:val="0"/>
    <w:rPr>
      <w:color w:val="0000FF"/>
      <w:u w:val="single"/>
    </w:r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 w:type="paragraph" w:styleId="9">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9224\AppData\Roaming\kingsoft\office6\templates\download\04cb5759-4071-86fc-97b1-d5b5ceec6c83\&#27714;&#32844;&#31616;&#21382;&#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97CA439-0A1C-4455-8C0A-4332FFB07277}">
  <ds:schemaRefs/>
</ds:datastoreItem>
</file>

<file path=docProps/app.xml><?xml version="1.0" encoding="utf-8"?>
<Properties xmlns="http://schemas.openxmlformats.org/officeDocument/2006/extended-properties" xmlns:vt="http://schemas.openxmlformats.org/officeDocument/2006/docPropsVTypes">
  <Template>求职简历模板.docx</Template>
  <Pages>4</Pages>
  <Words>0</Words>
  <Characters>0</Characters>
  <Lines>1</Lines>
  <Paragraphs>1</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2020-02-07T08:29:00Z</dcterms:created>
  <dc:creator>lllllllllx</dc:creator>
  <cp:lastModifiedBy>lllllllllx</cp:lastModifiedBy>
  <dcterms:modified xsi:type="dcterms:W3CDTF">2020-04-25T02:13:03Z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